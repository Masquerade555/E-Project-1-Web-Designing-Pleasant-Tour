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DD27F0" w:rsidP="008A6778">
            <w:r>
              <w:t>UAE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DD27F0" w:rsidP="008A6778">
            <w:r>
              <w:t>5</w:t>
            </w:r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DD27F0" w:rsidRPr="00E14232" w:rsidTr="001B5CE4">
        <w:tc>
          <w:tcPr>
            <w:tcW w:w="9350" w:type="dxa"/>
            <w:shd w:val="clear" w:color="auto" w:fill="D7E7F0" w:themeFill="accent1" w:themeFillTint="33"/>
          </w:tcPr>
          <w:p w:rsidR="00DD27F0" w:rsidRPr="00E14232" w:rsidRDefault="00DD27F0" w:rsidP="001B5CE4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DD27F0" w:rsidRPr="00E14232" w:rsidTr="001B5CE4">
        <w:tc>
          <w:tcPr>
            <w:tcW w:w="3865" w:type="dxa"/>
          </w:tcPr>
          <w:p w:rsidR="00DD27F0" w:rsidRPr="00E14232" w:rsidRDefault="00DD27F0" w:rsidP="001B5CE4">
            <w:pPr>
              <w:pStyle w:val="Heading3"/>
              <w:spacing w:after="40"/>
              <w:outlineLvl w:val="2"/>
            </w:pPr>
            <w:r>
              <w:t>5 p</w:t>
            </w:r>
            <w:r>
              <w:t>m</w:t>
            </w:r>
          </w:p>
        </w:tc>
        <w:tc>
          <w:tcPr>
            <w:tcW w:w="5485" w:type="dxa"/>
          </w:tcPr>
          <w:p w:rsidR="00DD27F0" w:rsidRPr="00E14232" w:rsidRDefault="00DD27F0" w:rsidP="00DD27F0">
            <w:pPr>
              <w:spacing w:after="40"/>
            </w:pPr>
            <w:r>
              <w:t xml:space="preserve">Karachi to </w:t>
            </w:r>
            <w:r>
              <w:t xml:space="preserve">Dubai </w:t>
            </w:r>
            <w:r>
              <w:t>(by plane)</w:t>
            </w:r>
          </w:p>
        </w:tc>
      </w:tr>
      <w:tr w:rsidR="00DD27F0" w:rsidRPr="00E14232" w:rsidTr="001B5CE4">
        <w:tc>
          <w:tcPr>
            <w:tcW w:w="3865" w:type="dxa"/>
          </w:tcPr>
          <w:p w:rsidR="00DD27F0" w:rsidRDefault="00DD27F0" w:rsidP="001B5CE4">
            <w:pPr>
              <w:pStyle w:val="Heading3"/>
              <w:outlineLvl w:val="2"/>
            </w:pPr>
            <w:r>
              <w:t>7 pm (GMT +4</w:t>
            </w:r>
            <w:r>
              <w:t>)</w:t>
            </w:r>
          </w:p>
        </w:tc>
        <w:tc>
          <w:tcPr>
            <w:tcW w:w="5485" w:type="dxa"/>
          </w:tcPr>
          <w:p w:rsidR="00DD27F0" w:rsidRDefault="00DD27F0" w:rsidP="001B5CE4">
            <w:r>
              <w:t>Dinner</w:t>
            </w:r>
          </w:p>
        </w:tc>
      </w:tr>
      <w:tr w:rsidR="00DD27F0" w:rsidRPr="00E14232" w:rsidTr="001B5CE4">
        <w:tc>
          <w:tcPr>
            <w:tcW w:w="3865" w:type="dxa"/>
          </w:tcPr>
          <w:p w:rsidR="00DD27F0" w:rsidRDefault="00DD27F0" w:rsidP="001B5CE4">
            <w:pPr>
              <w:pStyle w:val="Heading3"/>
              <w:outlineLvl w:val="2"/>
            </w:pPr>
            <w:r>
              <w:t>8 pm (GMT +4</w:t>
            </w:r>
            <w:r>
              <w:t>)</w:t>
            </w:r>
          </w:p>
        </w:tc>
        <w:tc>
          <w:tcPr>
            <w:tcW w:w="5485" w:type="dxa"/>
          </w:tcPr>
          <w:p w:rsidR="00DD27F0" w:rsidRDefault="00DD27F0" w:rsidP="001B5CE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DD27F0" w:rsidRPr="00E14232" w:rsidTr="001B5CE4">
        <w:tc>
          <w:tcPr>
            <w:tcW w:w="9350" w:type="dxa"/>
            <w:shd w:val="clear" w:color="auto" w:fill="D7E7F0" w:themeFill="accent1" w:themeFillTint="33"/>
          </w:tcPr>
          <w:p w:rsidR="00DD27F0" w:rsidRPr="00E14232" w:rsidRDefault="00DD27F0" w:rsidP="001B5CE4">
            <w:pPr>
              <w:pStyle w:val="Heading2"/>
              <w:outlineLvl w:val="1"/>
            </w:pPr>
            <w:r>
              <w:t>Day 2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DD27F0" w:rsidRPr="00E14232" w:rsidTr="001B5CE4">
        <w:tc>
          <w:tcPr>
            <w:tcW w:w="3865" w:type="dxa"/>
          </w:tcPr>
          <w:p w:rsidR="00DD27F0" w:rsidRPr="00E14232" w:rsidRDefault="00DD27F0" w:rsidP="001B5CE4">
            <w:pPr>
              <w:pStyle w:val="Heading3"/>
              <w:spacing w:after="40"/>
              <w:outlineLvl w:val="2"/>
            </w:pPr>
            <w:r>
              <w:t>8 am</w:t>
            </w:r>
            <w:r>
              <w:t xml:space="preserve"> (GMT +4</w:t>
            </w:r>
            <w:r>
              <w:t>)</w:t>
            </w:r>
          </w:p>
        </w:tc>
        <w:tc>
          <w:tcPr>
            <w:tcW w:w="5485" w:type="dxa"/>
          </w:tcPr>
          <w:p w:rsidR="00DD27F0" w:rsidRPr="00E14232" w:rsidRDefault="00DD27F0" w:rsidP="001B5CE4">
            <w:pPr>
              <w:spacing w:after="40"/>
            </w:pPr>
            <w:r>
              <w:t>Breakfast</w:t>
            </w:r>
          </w:p>
        </w:tc>
      </w:tr>
      <w:tr w:rsidR="00DD27F0" w:rsidRPr="00E14232" w:rsidTr="001B5CE4">
        <w:tc>
          <w:tcPr>
            <w:tcW w:w="3865" w:type="dxa"/>
          </w:tcPr>
          <w:p w:rsidR="00DD27F0" w:rsidRDefault="00DD27F0" w:rsidP="001B5CE4">
            <w:pPr>
              <w:pStyle w:val="Heading3"/>
              <w:outlineLvl w:val="2"/>
            </w:pPr>
            <w:r>
              <w:t>9 am</w:t>
            </w:r>
            <w:r>
              <w:t xml:space="preserve"> (GMT +4</w:t>
            </w:r>
            <w:r>
              <w:t>)</w:t>
            </w:r>
          </w:p>
        </w:tc>
        <w:tc>
          <w:tcPr>
            <w:tcW w:w="5485" w:type="dxa"/>
          </w:tcPr>
          <w:p w:rsidR="00DD27F0" w:rsidRDefault="00DD27F0" w:rsidP="00DD27F0">
            <w:r>
              <w:t xml:space="preserve">Visit to </w:t>
            </w:r>
            <w:r>
              <w:t>Dubai Museum</w:t>
            </w:r>
          </w:p>
        </w:tc>
      </w:tr>
      <w:tr w:rsidR="00DD27F0" w:rsidRPr="00E14232" w:rsidTr="001B5CE4">
        <w:tc>
          <w:tcPr>
            <w:tcW w:w="3865" w:type="dxa"/>
          </w:tcPr>
          <w:p w:rsidR="00DD27F0" w:rsidRDefault="00DD27F0" w:rsidP="001B5CE4">
            <w:pPr>
              <w:pStyle w:val="Heading3"/>
              <w:outlineLvl w:val="2"/>
            </w:pPr>
            <w:r>
              <w:t>1 pm</w:t>
            </w:r>
            <w:r>
              <w:t xml:space="preserve"> (GMT +4</w:t>
            </w:r>
            <w:r>
              <w:t>)</w:t>
            </w:r>
          </w:p>
        </w:tc>
        <w:tc>
          <w:tcPr>
            <w:tcW w:w="5485" w:type="dxa"/>
          </w:tcPr>
          <w:p w:rsidR="00DD27F0" w:rsidRDefault="00DD27F0" w:rsidP="001B5CE4">
            <w:r>
              <w:t>Lunch</w:t>
            </w:r>
          </w:p>
        </w:tc>
      </w:tr>
      <w:tr w:rsidR="00DD27F0" w:rsidRPr="00E14232" w:rsidTr="001B5CE4">
        <w:tc>
          <w:tcPr>
            <w:tcW w:w="3865" w:type="dxa"/>
          </w:tcPr>
          <w:p w:rsidR="00DD27F0" w:rsidRDefault="00DD27F0" w:rsidP="001B5CE4">
            <w:pPr>
              <w:pStyle w:val="Heading3"/>
              <w:outlineLvl w:val="2"/>
            </w:pPr>
            <w:r>
              <w:t>2 pm</w:t>
            </w:r>
            <w:r>
              <w:t xml:space="preserve"> (GMT +4</w:t>
            </w:r>
            <w:r>
              <w:t>)</w:t>
            </w:r>
          </w:p>
        </w:tc>
        <w:tc>
          <w:tcPr>
            <w:tcW w:w="5485" w:type="dxa"/>
          </w:tcPr>
          <w:p w:rsidR="00DD27F0" w:rsidRDefault="00DD27F0" w:rsidP="00DD27F0">
            <w:r>
              <w:t xml:space="preserve">Visit to </w:t>
            </w:r>
            <w:r>
              <w:t>Dubai Frame</w:t>
            </w:r>
          </w:p>
        </w:tc>
      </w:tr>
      <w:tr w:rsidR="00DD27F0" w:rsidRPr="00E14232" w:rsidTr="001B5CE4">
        <w:tc>
          <w:tcPr>
            <w:tcW w:w="3865" w:type="dxa"/>
          </w:tcPr>
          <w:p w:rsidR="00DD27F0" w:rsidRDefault="00DD27F0" w:rsidP="001B5CE4">
            <w:pPr>
              <w:pStyle w:val="Heading3"/>
              <w:outlineLvl w:val="2"/>
            </w:pPr>
            <w:r>
              <w:t>5 pm</w:t>
            </w:r>
            <w:r>
              <w:t xml:space="preserve"> (GMT +4</w:t>
            </w:r>
            <w:r>
              <w:t>)</w:t>
            </w:r>
          </w:p>
        </w:tc>
        <w:tc>
          <w:tcPr>
            <w:tcW w:w="5485" w:type="dxa"/>
          </w:tcPr>
          <w:p w:rsidR="00DD27F0" w:rsidRDefault="00DD27F0" w:rsidP="00DD27F0">
            <w:r>
              <w:t xml:space="preserve">Visit to </w:t>
            </w:r>
            <w:r>
              <w:t xml:space="preserve"> urj Khalifa</w:t>
            </w:r>
          </w:p>
        </w:tc>
      </w:tr>
      <w:tr w:rsidR="00DD27F0" w:rsidRPr="00E14232" w:rsidTr="001B5CE4">
        <w:tc>
          <w:tcPr>
            <w:tcW w:w="3865" w:type="dxa"/>
          </w:tcPr>
          <w:p w:rsidR="00DD27F0" w:rsidRDefault="00DD27F0" w:rsidP="001B5CE4">
            <w:pPr>
              <w:pStyle w:val="Heading3"/>
              <w:outlineLvl w:val="2"/>
            </w:pPr>
            <w:r>
              <w:t>8 pm</w:t>
            </w:r>
            <w:r>
              <w:t xml:space="preserve"> (GMT +4</w:t>
            </w:r>
            <w:r>
              <w:t>)</w:t>
            </w:r>
          </w:p>
        </w:tc>
        <w:tc>
          <w:tcPr>
            <w:tcW w:w="5485" w:type="dxa"/>
          </w:tcPr>
          <w:p w:rsidR="00DD27F0" w:rsidRDefault="00DD27F0" w:rsidP="001B5CE4">
            <w:r>
              <w:t>Dinner</w:t>
            </w:r>
          </w:p>
        </w:tc>
      </w:tr>
      <w:tr w:rsidR="00DD27F0" w:rsidRPr="00E14232" w:rsidTr="001B5CE4">
        <w:tc>
          <w:tcPr>
            <w:tcW w:w="3865" w:type="dxa"/>
          </w:tcPr>
          <w:p w:rsidR="00DD27F0" w:rsidRDefault="00DD27F0" w:rsidP="001B5CE4">
            <w:pPr>
              <w:pStyle w:val="Heading3"/>
              <w:outlineLvl w:val="2"/>
            </w:pPr>
            <w:r>
              <w:t>9 pm</w:t>
            </w:r>
            <w:r>
              <w:t xml:space="preserve"> (GMT +4</w:t>
            </w:r>
            <w:r>
              <w:t>)</w:t>
            </w:r>
          </w:p>
        </w:tc>
        <w:tc>
          <w:tcPr>
            <w:tcW w:w="5485" w:type="dxa"/>
          </w:tcPr>
          <w:p w:rsidR="00DD27F0" w:rsidRDefault="00DD27F0" w:rsidP="001B5CE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DD27F0" w:rsidRPr="00E14232" w:rsidTr="001B5CE4">
        <w:tc>
          <w:tcPr>
            <w:tcW w:w="9350" w:type="dxa"/>
            <w:shd w:val="clear" w:color="auto" w:fill="D7E7F0" w:themeFill="accent1" w:themeFillTint="33"/>
          </w:tcPr>
          <w:p w:rsidR="00DD27F0" w:rsidRPr="00E14232" w:rsidRDefault="00DD27F0" w:rsidP="001B5CE4">
            <w:pPr>
              <w:pStyle w:val="Heading2"/>
              <w:outlineLvl w:val="1"/>
            </w:pPr>
            <w:r>
              <w:t>Day 3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DD27F0" w:rsidRPr="00E14232" w:rsidTr="001B5CE4">
        <w:tc>
          <w:tcPr>
            <w:tcW w:w="3865" w:type="dxa"/>
          </w:tcPr>
          <w:p w:rsidR="00DD27F0" w:rsidRPr="00E14232" w:rsidRDefault="00DD27F0" w:rsidP="001B5CE4">
            <w:pPr>
              <w:pStyle w:val="Heading3"/>
              <w:spacing w:after="40"/>
              <w:outlineLvl w:val="2"/>
            </w:pPr>
            <w:r>
              <w:t>8 am</w:t>
            </w:r>
            <w:r>
              <w:t xml:space="preserve"> (GMT +4</w:t>
            </w:r>
            <w:r>
              <w:t>)</w:t>
            </w:r>
          </w:p>
        </w:tc>
        <w:tc>
          <w:tcPr>
            <w:tcW w:w="5485" w:type="dxa"/>
          </w:tcPr>
          <w:p w:rsidR="00DD27F0" w:rsidRPr="00E14232" w:rsidRDefault="00DD27F0" w:rsidP="001B5CE4">
            <w:pPr>
              <w:spacing w:after="40"/>
            </w:pPr>
            <w:r>
              <w:t>Breakfast</w:t>
            </w:r>
          </w:p>
        </w:tc>
      </w:tr>
      <w:tr w:rsidR="00DD27F0" w:rsidRPr="00E14232" w:rsidTr="001B5CE4">
        <w:tc>
          <w:tcPr>
            <w:tcW w:w="3865" w:type="dxa"/>
          </w:tcPr>
          <w:p w:rsidR="00DD27F0" w:rsidRDefault="00DD27F0" w:rsidP="001B5CE4">
            <w:pPr>
              <w:pStyle w:val="Heading3"/>
              <w:outlineLvl w:val="2"/>
            </w:pPr>
            <w:r>
              <w:t>9 am</w:t>
            </w:r>
            <w:r>
              <w:t xml:space="preserve"> (GMT +4</w:t>
            </w:r>
            <w:r>
              <w:t>)</w:t>
            </w:r>
          </w:p>
        </w:tc>
        <w:tc>
          <w:tcPr>
            <w:tcW w:w="5485" w:type="dxa"/>
          </w:tcPr>
          <w:p w:rsidR="00DD27F0" w:rsidRDefault="00DD27F0" w:rsidP="00DD27F0">
            <w:r>
              <w:t xml:space="preserve">Visit to </w:t>
            </w:r>
            <w:r>
              <w:t>Dubai Butterfly Garden</w:t>
            </w:r>
          </w:p>
        </w:tc>
      </w:tr>
      <w:tr w:rsidR="00DD27F0" w:rsidRPr="00E14232" w:rsidTr="001B5CE4">
        <w:tc>
          <w:tcPr>
            <w:tcW w:w="3865" w:type="dxa"/>
          </w:tcPr>
          <w:p w:rsidR="00DD27F0" w:rsidRDefault="00DD27F0" w:rsidP="001B5CE4">
            <w:pPr>
              <w:pStyle w:val="Heading3"/>
              <w:outlineLvl w:val="2"/>
            </w:pPr>
            <w:r>
              <w:t>12 pm</w:t>
            </w:r>
            <w:r>
              <w:t xml:space="preserve"> (GMT +4</w:t>
            </w:r>
            <w:r>
              <w:t>)</w:t>
            </w:r>
          </w:p>
        </w:tc>
        <w:tc>
          <w:tcPr>
            <w:tcW w:w="5485" w:type="dxa"/>
          </w:tcPr>
          <w:p w:rsidR="00DD27F0" w:rsidRDefault="00DD27F0" w:rsidP="001B5CE4">
            <w:r>
              <w:t>Lunch</w:t>
            </w:r>
          </w:p>
        </w:tc>
      </w:tr>
      <w:tr w:rsidR="00DD27F0" w:rsidRPr="00E14232" w:rsidTr="001B5CE4">
        <w:tc>
          <w:tcPr>
            <w:tcW w:w="3865" w:type="dxa"/>
          </w:tcPr>
          <w:p w:rsidR="00DD27F0" w:rsidRDefault="00DD27F0" w:rsidP="001B5CE4">
            <w:pPr>
              <w:pStyle w:val="Heading3"/>
              <w:outlineLvl w:val="2"/>
            </w:pPr>
            <w:r>
              <w:t>1 pm</w:t>
            </w:r>
            <w:r>
              <w:t xml:space="preserve"> (GMT +4</w:t>
            </w:r>
            <w:r>
              <w:t>)</w:t>
            </w:r>
          </w:p>
        </w:tc>
        <w:tc>
          <w:tcPr>
            <w:tcW w:w="5485" w:type="dxa"/>
          </w:tcPr>
          <w:p w:rsidR="00DD27F0" w:rsidRDefault="00DD27F0" w:rsidP="00DD27F0">
            <w:r>
              <w:t xml:space="preserve">Visit to </w:t>
            </w:r>
            <w:r>
              <w:t>Dubai Miracle Garden</w:t>
            </w:r>
          </w:p>
        </w:tc>
      </w:tr>
      <w:tr w:rsidR="00DD27F0" w:rsidRPr="00E14232" w:rsidTr="001B5CE4">
        <w:tc>
          <w:tcPr>
            <w:tcW w:w="3865" w:type="dxa"/>
          </w:tcPr>
          <w:p w:rsidR="00DD27F0" w:rsidRDefault="00DD27F0" w:rsidP="001B5CE4">
            <w:pPr>
              <w:pStyle w:val="Heading3"/>
              <w:outlineLvl w:val="2"/>
            </w:pPr>
            <w:r>
              <w:t>4 pm</w:t>
            </w:r>
            <w:r>
              <w:t xml:space="preserve"> (GMT +4</w:t>
            </w:r>
            <w:r>
              <w:t>)</w:t>
            </w:r>
          </w:p>
        </w:tc>
        <w:tc>
          <w:tcPr>
            <w:tcW w:w="5485" w:type="dxa"/>
          </w:tcPr>
          <w:p w:rsidR="00DD27F0" w:rsidRDefault="00DD27F0" w:rsidP="00DD27F0">
            <w:r>
              <w:t xml:space="preserve">Visit to </w:t>
            </w:r>
            <w:r>
              <w:t>Aquaventure WaterPark</w:t>
            </w:r>
          </w:p>
        </w:tc>
      </w:tr>
      <w:tr w:rsidR="00DD27F0" w:rsidRPr="00E14232" w:rsidTr="001B5CE4">
        <w:tc>
          <w:tcPr>
            <w:tcW w:w="3865" w:type="dxa"/>
          </w:tcPr>
          <w:p w:rsidR="00DD27F0" w:rsidRDefault="00DD27F0" w:rsidP="001B5CE4">
            <w:pPr>
              <w:pStyle w:val="Heading3"/>
              <w:outlineLvl w:val="2"/>
            </w:pPr>
            <w:r>
              <w:t>7 pm</w:t>
            </w:r>
            <w:r>
              <w:t xml:space="preserve"> (GMT +4</w:t>
            </w:r>
            <w:r>
              <w:t>)</w:t>
            </w:r>
          </w:p>
        </w:tc>
        <w:tc>
          <w:tcPr>
            <w:tcW w:w="5485" w:type="dxa"/>
          </w:tcPr>
          <w:p w:rsidR="00DD27F0" w:rsidRDefault="00DD27F0" w:rsidP="00DD27F0">
            <w:r>
              <w:t xml:space="preserve">Visit to </w:t>
            </w:r>
            <w:r>
              <w:t>Kite Beach</w:t>
            </w:r>
          </w:p>
        </w:tc>
      </w:tr>
      <w:tr w:rsidR="00DD27F0" w:rsidRPr="00E14232" w:rsidTr="001B5CE4">
        <w:tc>
          <w:tcPr>
            <w:tcW w:w="3865" w:type="dxa"/>
          </w:tcPr>
          <w:p w:rsidR="00DD27F0" w:rsidRDefault="00DD27F0" w:rsidP="001B5CE4">
            <w:pPr>
              <w:pStyle w:val="Heading3"/>
              <w:outlineLvl w:val="2"/>
            </w:pPr>
            <w:r>
              <w:t>9 pm</w:t>
            </w:r>
            <w:r>
              <w:t xml:space="preserve"> (GMT +4</w:t>
            </w:r>
            <w:r>
              <w:t>)</w:t>
            </w:r>
          </w:p>
        </w:tc>
        <w:tc>
          <w:tcPr>
            <w:tcW w:w="5485" w:type="dxa"/>
          </w:tcPr>
          <w:p w:rsidR="00DD27F0" w:rsidRDefault="00DD27F0" w:rsidP="001B5CE4">
            <w:r>
              <w:t>Dinner</w:t>
            </w:r>
          </w:p>
        </w:tc>
      </w:tr>
      <w:tr w:rsidR="00DD27F0" w:rsidRPr="00E14232" w:rsidTr="001B5CE4">
        <w:tc>
          <w:tcPr>
            <w:tcW w:w="3865" w:type="dxa"/>
          </w:tcPr>
          <w:p w:rsidR="00DD27F0" w:rsidRDefault="00DD27F0" w:rsidP="001B5CE4">
            <w:pPr>
              <w:pStyle w:val="Heading3"/>
              <w:outlineLvl w:val="2"/>
            </w:pPr>
            <w:r>
              <w:t>10 pm</w:t>
            </w:r>
            <w:r>
              <w:t xml:space="preserve"> (GMT +4</w:t>
            </w:r>
            <w:r>
              <w:t>)</w:t>
            </w:r>
          </w:p>
        </w:tc>
        <w:tc>
          <w:tcPr>
            <w:tcW w:w="5485" w:type="dxa"/>
          </w:tcPr>
          <w:p w:rsidR="00DD27F0" w:rsidRDefault="00DD27F0" w:rsidP="001B5CE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DD27F0" w:rsidRPr="00E14232" w:rsidTr="001B5CE4">
        <w:tc>
          <w:tcPr>
            <w:tcW w:w="9350" w:type="dxa"/>
            <w:shd w:val="clear" w:color="auto" w:fill="D7E7F0" w:themeFill="accent1" w:themeFillTint="33"/>
          </w:tcPr>
          <w:p w:rsidR="00DD27F0" w:rsidRPr="00E14232" w:rsidRDefault="00DD27F0" w:rsidP="001B5CE4">
            <w:pPr>
              <w:pStyle w:val="Heading2"/>
              <w:outlineLvl w:val="1"/>
            </w:pPr>
            <w:r>
              <w:t>Day 4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DD27F0" w:rsidRPr="00E14232" w:rsidTr="001B5CE4">
        <w:tc>
          <w:tcPr>
            <w:tcW w:w="3865" w:type="dxa"/>
          </w:tcPr>
          <w:p w:rsidR="00DD27F0" w:rsidRPr="00E14232" w:rsidRDefault="00DD27F0" w:rsidP="001B5CE4">
            <w:pPr>
              <w:pStyle w:val="Heading3"/>
              <w:spacing w:after="40"/>
              <w:outlineLvl w:val="2"/>
            </w:pPr>
            <w:r>
              <w:t>8 am</w:t>
            </w:r>
            <w:r>
              <w:t xml:space="preserve"> (GMT +4</w:t>
            </w:r>
            <w:r>
              <w:t>)</w:t>
            </w:r>
          </w:p>
        </w:tc>
        <w:tc>
          <w:tcPr>
            <w:tcW w:w="5485" w:type="dxa"/>
          </w:tcPr>
          <w:p w:rsidR="00DD27F0" w:rsidRPr="00E14232" w:rsidRDefault="00DD27F0" w:rsidP="001B5CE4">
            <w:pPr>
              <w:spacing w:after="40"/>
            </w:pPr>
            <w:r>
              <w:t>Breakfast</w:t>
            </w:r>
          </w:p>
        </w:tc>
      </w:tr>
      <w:tr w:rsidR="00DD27F0" w:rsidRPr="00E14232" w:rsidTr="001B5CE4">
        <w:tc>
          <w:tcPr>
            <w:tcW w:w="3865" w:type="dxa"/>
          </w:tcPr>
          <w:p w:rsidR="00DD27F0" w:rsidRDefault="00DD27F0" w:rsidP="001B5CE4">
            <w:pPr>
              <w:pStyle w:val="Heading3"/>
              <w:outlineLvl w:val="2"/>
            </w:pPr>
            <w:r>
              <w:t xml:space="preserve">9 am </w:t>
            </w:r>
            <w:r>
              <w:t>(GMT +4</w:t>
            </w:r>
            <w:r>
              <w:t>)</w:t>
            </w:r>
          </w:p>
        </w:tc>
        <w:tc>
          <w:tcPr>
            <w:tcW w:w="5485" w:type="dxa"/>
          </w:tcPr>
          <w:p w:rsidR="00DD27F0" w:rsidRDefault="00DD27F0" w:rsidP="00DD27F0">
            <w:r>
              <w:t xml:space="preserve">Visit to </w:t>
            </w:r>
            <w:r>
              <w:t>Dubai Riverland</w:t>
            </w:r>
          </w:p>
        </w:tc>
      </w:tr>
      <w:tr w:rsidR="00DD27F0" w:rsidRPr="00E14232" w:rsidTr="001B5CE4">
        <w:tc>
          <w:tcPr>
            <w:tcW w:w="3865" w:type="dxa"/>
          </w:tcPr>
          <w:p w:rsidR="00DD27F0" w:rsidRDefault="00DD27F0" w:rsidP="001B5CE4">
            <w:pPr>
              <w:pStyle w:val="Heading3"/>
              <w:outlineLvl w:val="2"/>
            </w:pPr>
            <w:r>
              <w:t>12 pm (GMT +</w:t>
            </w:r>
            <w:r>
              <w:t>4</w:t>
            </w:r>
            <w:r>
              <w:t>)</w:t>
            </w:r>
          </w:p>
        </w:tc>
        <w:tc>
          <w:tcPr>
            <w:tcW w:w="5485" w:type="dxa"/>
          </w:tcPr>
          <w:p w:rsidR="00DD27F0" w:rsidRDefault="00DD27F0" w:rsidP="001B5CE4">
            <w:r>
              <w:t>Lunch</w:t>
            </w:r>
          </w:p>
        </w:tc>
      </w:tr>
      <w:tr w:rsidR="00DD27F0" w:rsidRPr="00E14232" w:rsidTr="001B5CE4">
        <w:tc>
          <w:tcPr>
            <w:tcW w:w="3865" w:type="dxa"/>
          </w:tcPr>
          <w:p w:rsidR="00DD27F0" w:rsidRDefault="00DD27F0" w:rsidP="001B5CE4">
            <w:pPr>
              <w:pStyle w:val="Heading3"/>
              <w:outlineLvl w:val="2"/>
            </w:pPr>
            <w:r>
              <w:t>1 pm (GMT +4</w:t>
            </w:r>
            <w:r>
              <w:t>)</w:t>
            </w:r>
          </w:p>
        </w:tc>
        <w:tc>
          <w:tcPr>
            <w:tcW w:w="5485" w:type="dxa"/>
          </w:tcPr>
          <w:p w:rsidR="00DD27F0" w:rsidRDefault="00DD27F0" w:rsidP="00DD27F0">
            <w:r>
              <w:t xml:space="preserve">Visit to </w:t>
            </w:r>
            <w:r>
              <w:t>Burj al-Arab</w:t>
            </w:r>
          </w:p>
        </w:tc>
      </w:tr>
      <w:tr w:rsidR="00DD27F0" w:rsidRPr="00E14232" w:rsidTr="001B5CE4">
        <w:tc>
          <w:tcPr>
            <w:tcW w:w="3865" w:type="dxa"/>
          </w:tcPr>
          <w:p w:rsidR="00DD27F0" w:rsidRDefault="00DD27F0" w:rsidP="001B5CE4">
            <w:pPr>
              <w:pStyle w:val="Heading3"/>
              <w:outlineLvl w:val="2"/>
            </w:pPr>
            <w:r>
              <w:t>4 pm (GMT +4</w:t>
            </w:r>
            <w:r>
              <w:t>)</w:t>
            </w:r>
          </w:p>
        </w:tc>
        <w:tc>
          <w:tcPr>
            <w:tcW w:w="5485" w:type="dxa"/>
          </w:tcPr>
          <w:p w:rsidR="00DD27F0" w:rsidRDefault="00DD27F0" w:rsidP="00DD27F0">
            <w:r>
              <w:t xml:space="preserve">Explore </w:t>
            </w:r>
            <w:r>
              <w:t>Dubai</w:t>
            </w:r>
            <w:bookmarkStart w:id="0" w:name="_GoBack"/>
            <w:bookmarkEnd w:id="0"/>
          </w:p>
        </w:tc>
      </w:tr>
      <w:tr w:rsidR="00DD27F0" w:rsidRPr="00E14232" w:rsidTr="001B5CE4">
        <w:tc>
          <w:tcPr>
            <w:tcW w:w="3865" w:type="dxa"/>
          </w:tcPr>
          <w:p w:rsidR="00DD27F0" w:rsidRDefault="00DD27F0" w:rsidP="001B5CE4">
            <w:pPr>
              <w:pStyle w:val="Heading3"/>
              <w:outlineLvl w:val="2"/>
            </w:pPr>
            <w:r>
              <w:t>8 pm (GMT +4</w:t>
            </w:r>
            <w:r>
              <w:t>)</w:t>
            </w:r>
          </w:p>
        </w:tc>
        <w:tc>
          <w:tcPr>
            <w:tcW w:w="5485" w:type="dxa"/>
          </w:tcPr>
          <w:p w:rsidR="00DD27F0" w:rsidRDefault="00DD27F0" w:rsidP="001B5CE4">
            <w:r>
              <w:t>Dinner</w:t>
            </w:r>
          </w:p>
        </w:tc>
      </w:tr>
      <w:tr w:rsidR="00DD27F0" w:rsidRPr="00E14232" w:rsidTr="001B5CE4">
        <w:tc>
          <w:tcPr>
            <w:tcW w:w="3865" w:type="dxa"/>
          </w:tcPr>
          <w:p w:rsidR="00DD27F0" w:rsidRDefault="00DD27F0" w:rsidP="001B5CE4">
            <w:pPr>
              <w:pStyle w:val="Heading3"/>
              <w:outlineLvl w:val="2"/>
            </w:pPr>
            <w:r>
              <w:t>9 pm (GMT +4</w:t>
            </w:r>
            <w:r>
              <w:t>)</w:t>
            </w:r>
          </w:p>
        </w:tc>
        <w:tc>
          <w:tcPr>
            <w:tcW w:w="5485" w:type="dxa"/>
          </w:tcPr>
          <w:p w:rsidR="00DD27F0" w:rsidRDefault="00DD27F0" w:rsidP="001B5CE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DD27F0" w:rsidRPr="00E14232" w:rsidTr="001B5CE4">
        <w:tc>
          <w:tcPr>
            <w:tcW w:w="9350" w:type="dxa"/>
            <w:shd w:val="clear" w:color="auto" w:fill="D7E7F0" w:themeFill="accent1" w:themeFillTint="33"/>
          </w:tcPr>
          <w:p w:rsidR="00DD27F0" w:rsidRPr="00E14232" w:rsidRDefault="00DD27F0" w:rsidP="001B5CE4">
            <w:pPr>
              <w:pStyle w:val="Heading2"/>
              <w:outlineLvl w:val="1"/>
            </w:pPr>
            <w:r>
              <w:t>Day 5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DD27F0" w:rsidRPr="00E14232" w:rsidTr="001B5CE4">
        <w:tc>
          <w:tcPr>
            <w:tcW w:w="3865" w:type="dxa"/>
          </w:tcPr>
          <w:p w:rsidR="00DD27F0" w:rsidRPr="00E14232" w:rsidRDefault="00DD27F0" w:rsidP="001B5CE4">
            <w:pPr>
              <w:pStyle w:val="Heading3"/>
              <w:spacing w:after="40"/>
              <w:outlineLvl w:val="2"/>
            </w:pPr>
            <w:r>
              <w:t>8 am (GMT +4</w:t>
            </w:r>
            <w:r>
              <w:t>)</w:t>
            </w:r>
          </w:p>
        </w:tc>
        <w:tc>
          <w:tcPr>
            <w:tcW w:w="5485" w:type="dxa"/>
          </w:tcPr>
          <w:p w:rsidR="00DD27F0" w:rsidRPr="00E14232" w:rsidRDefault="00DD27F0" w:rsidP="001B5CE4">
            <w:pPr>
              <w:spacing w:after="40"/>
            </w:pPr>
            <w:r>
              <w:t>Breakfast</w:t>
            </w:r>
          </w:p>
        </w:tc>
      </w:tr>
      <w:tr w:rsidR="00DD27F0" w:rsidRPr="00E14232" w:rsidTr="001B5CE4">
        <w:tc>
          <w:tcPr>
            <w:tcW w:w="3865" w:type="dxa"/>
          </w:tcPr>
          <w:p w:rsidR="00DD27F0" w:rsidRDefault="00DD27F0" w:rsidP="001B5CE4">
            <w:pPr>
              <w:pStyle w:val="Heading3"/>
              <w:outlineLvl w:val="2"/>
            </w:pPr>
            <w:r>
              <w:t>10 am (GMT +</w:t>
            </w:r>
            <w:r>
              <w:t>4</w:t>
            </w:r>
            <w:r>
              <w:t>)</w:t>
            </w:r>
          </w:p>
        </w:tc>
        <w:tc>
          <w:tcPr>
            <w:tcW w:w="5485" w:type="dxa"/>
          </w:tcPr>
          <w:p w:rsidR="00DD27F0" w:rsidRDefault="00DD27F0" w:rsidP="001B5CE4">
            <w:r>
              <w:t>Dubai</w:t>
            </w:r>
            <w:r>
              <w:t xml:space="preserve"> to Karachi (by plane)</w:t>
            </w:r>
          </w:p>
        </w:tc>
      </w:tr>
    </w:tbl>
    <w:p w:rsidR="00DD27F0" w:rsidRPr="00E14232" w:rsidRDefault="00DD27F0" w:rsidP="00DD27F0"/>
    <w:p w:rsidR="0030138E" w:rsidRPr="00E14232" w:rsidRDefault="0030138E" w:rsidP="0030138E"/>
    <w:sectPr w:rsidR="0030138E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E69" w:rsidRDefault="00521E69">
      <w:pPr>
        <w:spacing w:before="0" w:after="0"/>
      </w:pPr>
      <w:r>
        <w:separator/>
      </w:r>
    </w:p>
    <w:p w:rsidR="00521E69" w:rsidRDefault="00521E69"/>
  </w:endnote>
  <w:endnote w:type="continuationSeparator" w:id="0">
    <w:p w:rsidR="00521E69" w:rsidRDefault="00521E69">
      <w:pPr>
        <w:spacing w:before="0" w:after="0"/>
      </w:pPr>
      <w:r>
        <w:continuationSeparator/>
      </w:r>
    </w:p>
    <w:p w:rsidR="00521E69" w:rsidRDefault="00521E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E69" w:rsidRDefault="00521E69">
      <w:pPr>
        <w:spacing w:before="0" w:after="0"/>
      </w:pPr>
      <w:r>
        <w:separator/>
      </w:r>
    </w:p>
    <w:p w:rsidR="00521E69" w:rsidRDefault="00521E69"/>
  </w:footnote>
  <w:footnote w:type="continuationSeparator" w:id="0">
    <w:p w:rsidR="00521E69" w:rsidRDefault="00521E69">
      <w:pPr>
        <w:spacing w:before="0" w:after="0"/>
      </w:pPr>
      <w:r>
        <w:continuationSeparator/>
      </w:r>
    </w:p>
    <w:p w:rsidR="00521E69" w:rsidRDefault="00521E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7F0"/>
    <w:rsid w:val="00084A05"/>
    <w:rsid w:val="0012008C"/>
    <w:rsid w:val="00142775"/>
    <w:rsid w:val="00216F12"/>
    <w:rsid w:val="0030138E"/>
    <w:rsid w:val="00324FFD"/>
    <w:rsid w:val="003F69BF"/>
    <w:rsid w:val="0041246D"/>
    <w:rsid w:val="005169A7"/>
    <w:rsid w:val="00521E69"/>
    <w:rsid w:val="00543D1A"/>
    <w:rsid w:val="0057676E"/>
    <w:rsid w:val="005962E9"/>
    <w:rsid w:val="005A4E08"/>
    <w:rsid w:val="00663DD9"/>
    <w:rsid w:val="00664969"/>
    <w:rsid w:val="006D3275"/>
    <w:rsid w:val="0077563A"/>
    <w:rsid w:val="00777B75"/>
    <w:rsid w:val="008124C9"/>
    <w:rsid w:val="008A6778"/>
    <w:rsid w:val="008B6FA1"/>
    <w:rsid w:val="009C3B6D"/>
    <w:rsid w:val="00A53424"/>
    <w:rsid w:val="00A54223"/>
    <w:rsid w:val="00A92CE9"/>
    <w:rsid w:val="00AC31E6"/>
    <w:rsid w:val="00BC17CC"/>
    <w:rsid w:val="00BE02E8"/>
    <w:rsid w:val="00C17590"/>
    <w:rsid w:val="00C82BE0"/>
    <w:rsid w:val="00CE0CF4"/>
    <w:rsid w:val="00D2317D"/>
    <w:rsid w:val="00D36AB8"/>
    <w:rsid w:val="00D918CB"/>
    <w:rsid w:val="00DD27F0"/>
    <w:rsid w:val="00E14232"/>
    <w:rsid w:val="00E234B7"/>
    <w:rsid w:val="00E86ED4"/>
    <w:rsid w:val="00EF0BFE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423EA8"/>
  <w15:chartTrackingRefBased/>
  <w15:docId w15:val="{C980F256-77F9-4E0A-82B1-EB583E86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link w:val="Heading3Char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DD27F0"/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D27F0"/>
    <w:rPr>
      <w:rFonts w:asciiTheme="majorHAnsi" w:eastAsiaTheme="majorEastAsia" w:hAnsiTheme="majorHAnsi" w:cstheme="majorBidi"/>
      <w:color w:val="30678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8E545-9CB9-4227-8438-4F45680A2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9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1</cp:revision>
  <dcterms:created xsi:type="dcterms:W3CDTF">2021-08-04T07:00:00Z</dcterms:created>
  <dcterms:modified xsi:type="dcterms:W3CDTF">2021-08-04T07:09:00Z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