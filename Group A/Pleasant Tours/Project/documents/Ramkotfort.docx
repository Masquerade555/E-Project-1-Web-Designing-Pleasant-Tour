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E253E" w:rsidP="008A6778">
            <w:r>
              <w:t>Ramkot Fort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E253E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4E253E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4E253E" w:rsidP="008A6778">
            <w:pPr>
              <w:spacing w:after="40"/>
            </w:pPr>
            <w:r>
              <w:t>Karachi to Islamabad (by plane)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4E253E" w:rsidRDefault="004E253E" w:rsidP="008A6778">
            <w:r>
              <w:t>Islamabad to Ramkot (by vehicle)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4E253E" w:rsidRDefault="004E253E" w:rsidP="008A6778">
            <w:r>
              <w:t>Lunch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4E253E" w:rsidRDefault="004E253E" w:rsidP="008A6778">
            <w:r>
              <w:t>Explore the site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4E253E" w:rsidRDefault="004E253E" w:rsidP="008A6778">
            <w:r>
              <w:t>Ramkot to Islamabad (by vehicle)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11 pm</w:t>
            </w:r>
          </w:p>
        </w:tc>
        <w:tc>
          <w:tcPr>
            <w:tcW w:w="5485" w:type="dxa"/>
          </w:tcPr>
          <w:p w:rsidR="004E253E" w:rsidRDefault="004E253E" w:rsidP="008A6778">
            <w:r>
              <w:t>Dinner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4E253E" w:rsidRDefault="004E253E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4E253E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4E253E" w:rsidP="008A6778">
            <w:pPr>
              <w:spacing w:after="40"/>
            </w:pPr>
            <w:r>
              <w:t>Breakfast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4E253E" w:rsidRDefault="004E253E" w:rsidP="008A6778">
            <w:r>
              <w:t>Explore Islamabad</w:t>
            </w:r>
          </w:p>
        </w:tc>
      </w:tr>
      <w:tr w:rsidR="004E253E" w:rsidRPr="00E14232" w:rsidTr="00E14232">
        <w:tc>
          <w:tcPr>
            <w:tcW w:w="3865" w:type="dxa"/>
          </w:tcPr>
          <w:p w:rsidR="004E253E" w:rsidRDefault="004E253E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4E253E" w:rsidRDefault="004E253E" w:rsidP="008A6778">
            <w:r>
              <w:t>Islamabad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5B" w:rsidRDefault="009E635B">
      <w:pPr>
        <w:spacing w:before="0" w:after="0"/>
      </w:pPr>
      <w:r>
        <w:separator/>
      </w:r>
    </w:p>
    <w:p w:rsidR="009E635B" w:rsidRDefault="009E635B"/>
  </w:endnote>
  <w:endnote w:type="continuationSeparator" w:id="0">
    <w:p w:rsidR="009E635B" w:rsidRDefault="009E635B">
      <w:pPr>
        <w:spacing w:before="0" w:after="0"/>
      </w:pPr>
      <w:r>
        <w:continuationSeparator/>
      </w:r>
    </w:p>
    <w:p w:rsidR="009E635B" w:rsidRDefault="009E6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5B" w:rsidRDefault="009E635B">
      <w:pPr>
        <w:spacing w:before="0" w:after="0"/>
      </w:pPr>
      <w:r>
        <w:separator/>
      </w:r>
    </w:p>
    <w:p w:rsidR="009E635B" w:rsidRDefault="009E635B"/>
  </w:footnote>
  <w:footnote w:type="continuationSeparator" w:id="0">
    <w:p w:rsidR="009E635B" w:rsidRDefault="009E635B">
      <w:pPr>
        <w:spacing w:before="0" w:after="0"/>
      </w:pPr>
      <w:r>
        <w:continuationSeparator/>
      </w:r>
    </w:p>
    <w:p w:rsidR="009E635B" w:rsidRDefault="009E63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3E"/>
    <w:rsid w:val="00084A05"/>
    <w:rsid w:val="0012008C"/>
    <w:rsid w:val="00142775"/>
    <w:rsid w:val="00216F12"/>
    <w:rsid w:val="0030138E"/>
    <w:rsid w:val="00324FFD"/>
    <w:rsid w:val="003F69BF"/>
    <w:rsid w:val="0041246D"/>
    <w:rsid w:val="004E253E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9E635B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96C09"/>
  <w15:chartTrackingRefBased/>
  <w15:docId w15:val="{C04EB3D3-7EED-46D5-BC64-C6C99950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A435-F0CF-4BDC-9AA3-F49FF690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2021-08-02T16:43:00Z</dcterms:created>
  <dcterms:modified xsi:type="dcterms:W3CDTF">2021-08-02T16:52:00Z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