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090376" w:rsidP="008A6778">
            <w:r>
              <w:t>Pasu Village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090376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090376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090376" w:rsidP="008A6778">
            <w:pPr>
              <w:spacing w:after="40"/>
            </w:pPr>
            <w:r>
              <w:t>Karachi to Gilgit (by plane)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090376" w:rsidRDefault="00090376" w:rsidP="008A6778">
            <w:r>
              <w:t>Lunch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090376" w:rsidRDefault="00090376" w:rsidP="008A6778">
            <w:r>
              <w:t>Gilgit to Pasu (by vehicle)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090376" w:rsidRDefault="00090376" w:rsidP="008A6778">
            <w:r>
              <w:t>Dinner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090376" w:rsidRDefault="00090376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090376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090376" w:rsidP="008A6778">
            <w:pPr>
              <w:spacing w:after="40"/>
            </w:pPr>
            <w:r>
              <w:t>Breakfast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090376" w:rsidRDefault="00090376" w:rsidP="008A6778">
            <w:r>
              <w:t>Explore Pasu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090376" w:rsidRDefault="00090376" w:rsidP="008A6778">
            <w:r>
              <w:t>Lunch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 xml:space="preserve">3 pm </w:t>
            </w:r>
          </w:p>
        </w:tc>
        <w:tc>
          <w:tcPr>
            <w:tcW w:w="5485" w:type="dxa"/>
          </w:tcPr>
          <w:p w:rsidR="00090376" w:rsidRDefault="00090376" w:rsidP="008A6778">
            <w:r>
              <w:t>Explore Pasu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090376" w:rsidRDefault="00090376" w:rsidP="008A6778">
            <w:r>
              <w:t>Dinner</w:t>
            </w:r>
          </w:p>
        </w:tc>
      </w:tr>
      <w:tr w:rsidR="00090376" w:rsidRPr="00E14232" w:rsidTr="00E14232">
        <w:tc>
          <w:tcPr>
            <w:tcW w:w="3865" w:type="dxa"/>
          </w:tcPr>
          <w:p w:rsidR="00090376" w:rsidRDefault="00090376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090376" w:rsidRDefault="00090376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090376" w:rsidRPr="00E14232" w:rsidTr="008E7D71">
        <w:tc>
          <w:tcPr>
            <w:tcW w:w="9350" w:type="dxa"/>
            <w:shd w:val="clear" w:color="auto" w:fill="D7E7F0" w:themeFill="accent1" w:themeFillTint="33"/>
          </w:tcPr>
          <w:p w:rsidR="00090376" w:rsidRPr="00E14232" w:rsidRDefault="00090376" w:rsidP="008E7D71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090376" w:rsidRPr="00E14232" w:rsidTr="008E7D71">
        <w:tc>
          <w:tcPr>
            <w:tcW w:w="3865" w:type="dxa"/>
          </w:tcPr>
          <w:p w:rsidR="00090376" w:rsidRPr="00E14232" w:rsidRDefault="00090376" w:rsidP="008E7D71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090376" w:rsidRPr="00E14232" w:rsidRDefault="00090376" w:rsidP="008E7D71">
            <w:pPr>
              <w:spacing w:after="40"/>
            </w:pPr>
            <w:r>
              <w:t>Breakfast</w:t>
            </w:r>
          </w:p>
        </w:tc>
      </w:tr>
      <w:tr w:rsidR="00090376" w:rsidRPr="00E14232" w:rsidTr="008E7D71">
        <w:tc>
          <w:tcPr>
            <w:tcW w:w="3865" w:type="dxa"/>
          </w:tcPr>
          <w:p w:rsidR="00090376" w:rsidRDefault="00090376" w:rsidP="008E7D7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090376" w:rsidRDefault="00090376" w:rsidP="008E7D71">
            <w:r>
              <w:t>Pasu to Gilgit (by vehicle)</w:t>
            </w:r>
          </w:p>
        </w:tc>
      </w:tr>
      <w:tr w:rsidR="00090376" w:rsidRPr="00E14232" w:rsidTr="008E7D71">
        <w:tc>
          <w:tcPr>
            <w:tcW w:w="3865" w:type="dxa"/>
          </w:tcPr>
          <w:p w:rsidR="00090376" w:rsidRDefault="00090376" w:rsidP="008E7D7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090376" w:rsidRDefault="00090376" w:rsidP="008E7D71">
            <w:r>
              <w:t>Lunch</w:t>
            </w:r>
          </w:p>
        </w:tc>
      </w:tr>
      <w:tr w:rsidR="00090376" w:rsidRPr="00E14232" w:rsidTr="008E7D71">
        <w:tc>
          <w:tcPr>
            <w:tcW w:w="3865" w:type="dxa"/>
          </w:tcPr>
          <w:p w:rsidR="00090376" w:rsidRDefault="00090376" w:rsidP="008E7D7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090376" w:rsidRDefault="00090376" w:rsidP="008E7D71">
            <w:r>
              <w:t>Gilgit to Karachi (by plane)</w:t>
            </w:r>
          </w:p>
        </w:tc>
      </w:tr>
    </w:tbl>
    <w:p w:rsidR="00090376" w:rsidRPr="00E14232" w:rsidRDefault="00090376" w:rsidP="0030138E"/>
    <w:sectPr w:rsidR="00090376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052" w:rsidRDefault="00D06052">
      <w:pPr>
        <w:spacing w:before="0" w:after="0"/>
      </w:pPr>
      <w:r>
        <w:separator/>
      </w:r>
    </w:p>
    <w:p w:rsidR="00D06052" w:rsidRDefault="00D06052"/>
  </w:endnote>
  <w:endnote w:type="continuationSeparator" w:id="0">
    <w:p w:rsidR="00D06052" w:rsidRDefault="00D06052">
      <w:pPr>
        <w:spacing w:before="0" w:after="0"/>
      </w:pPr>
      <w:r>
        <w:continuationSeparator/>
      </w:r>
    </w:p>
    <w:p w:rsidR="00D06052" w:rsidRDefault="00D06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052" w:rsidRDefault="00D06052">
      <w:pPr>
        <w:spacing w:before="0" w:after="0"/>
      </w:pPr>
      <w:r>
        <w:separator/>
      </w:r>
    </w:p>
    <w:p w:rsidR="00D06052" w:rsidRDefault="00D06052"/>
  </w:footnote>
  <w:footnote w:type="continuationSeparator" w:id="0">
    <w:p w:rsidR="00D06052" w:rsidRDefault="00D06052">
      <w:pPr>
        <w:spacing w:before="0" w:after="0"/>
      </w:pPr>
      <w:r>
        <w:continuationSeparator/>
      </w:r>
    </w:p>
    <w:p w:rsidR="00D06052" w:rsidRDefault="00D060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76"/>
    <w:rsid w:val="00084A05"/>
    <w:rsid w:val="00090376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06052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AFC2BB"/>
  <w15:chartTrackingRefBased/>
  <w15:docId w15:val="{C65691DB-0A6C-41A6-8AE2-817EA72A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090376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BC5E-40A2-4C8F-B78F-CD636DC9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2021-08-02T08:59:00Z</dcterms:created>
  <dcterms:modified xsi:type="dcterms:W3CDTF">2021-08-02T09:06:00Z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