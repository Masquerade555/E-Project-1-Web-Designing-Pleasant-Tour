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6F19E1" w:rsidP="008A6778">
            <w:r>
              <w:t>Spain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6F19E1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F19E1" w:rsidRPr="00E14232" w:rsidTr="00B708B4">
        <w:tc>
          <w:tcPr>
            <w:tcW w:w="9350" w:type="dxa"/>
            <w:shd w:val="clear" w:color="auto" w:fill="D7E7F0" w:themeFill="accent1" w:themeFillTint="33"/>
          </w:tcPr>
          <w:p w:rsidR="006F19E1" w:rsidRPr="00E14232" w:rsidRDefault="006F19E1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F19E1" w:rsidRPr="00E14232" w:rsidTr="00B708B4">
        <w:tc>
          <w:tcPr>
            <w:tcW w:w="3865" w:type="dxa"/>
          </w:tcPr>
          <w:p w:rsidR="006F19E1" w:rsidRPr="00E14232" w:rsidRDefault="00250E58" w:rsidP="00B708B4">
            <w:pPr>
              <w:pStyle w:val="Heading3"/>
              <w:spacing w:after="40"/>
              <w:outlineLvl w:val="2"/>
            </w:pPr>
            <w:r>
              <w:t>5</w:t>
            </w:r>
            <w:bookmarkStart w:id="0" w:name="_GoBack"/>
            <w:bookmarkEnd w:id="0"/>
            <w:r w:rsidR="006F19E1">
              <w:t xml:space="preserve"> am</w:t>
            </w:r>
          </w:p>
        </w:tc>
        <w:tc>
          <w:tcPr>
            <w:tcW w:w="5485" w:type="dxa"/>
          </w:tcPr>
          <w:p w:rsidR="006F19E1" w:rsidRPr="00E14232" w:rsidRDefault="006F19E1" w:rsidP="006F19E1">
            <w:pPr>
              <w:spacing w:after="40"/>
            </w:pPr>
            <w:r>
              <w:t>Karachi to Madrid (by plane)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7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Dinner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8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F19E1" w:rsidRPr="00E14232" w:rsidTr="00B708B4">
        <w:tc>
          <w:tcPr>
            <w:tcW w:w="9350" w:type="dxa"/>
            <w:shd w:val="clear" w:color="auto" w:fill="D7E7F0" w:themeFill="accent1" w:themeFillTint="33"/>
          </w:tcPr>
          <w:p w:rsidR="006F19E1" w:rsidRPr="00E14232" w:rsidRDefault="006F19E1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F19E1" w:rsidRPr="00E14232" w:rsidTr="00B708B4">
        <w:tc>
          <w:tcPr>
            <w:tcW w:w="3865" w:type="dxa"/>
          </w:tcPr>
          <w:p w:rsidR="006F19E1" w:rsidRPr="00E14232" w:rsidRDefault="006F19E1" w:rsidP="00B708B4">
            <w:pPr>
              <w:pStyle w:val="Heading3"/>
              <w:spacing w:after="40"/>
              <w:outlineLvl w:val="2"/>
            </w:pPr>
            <w:r>
              <w:t>8 am (GMT +2)</w:t>
            </w:r>
          </w:p>
        </w:tc>
        <w:tc>
          <w:tcPr>
            <w:tcW w:w="5485" w:type="dxa"/>
          </w:tcPr>
          <w:p w:rsidR="006F19E1" w:rsidRPr="00E14232" w:rsidRDefault="006F19E1" w:rsidP="00B708B4">
            <w:pPr>
              <w:spacing w:after="40"/>
            </w:pPr>
            <w:r>
              <w:t>Breakfast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9 am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Royal Palace &amp; Gardens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1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Lunch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2 pm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Temple of Debod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5 pm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Museo Nacional Centro de Arte Reina Sofia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8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Dinner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9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F19E1" w:rsidRPr="00E14232" w:rsidTr="00B708B4">
        <w:tc>
          <w:tcPr>
            <w:tcW w:w="9350" w:type="dxa"/>
            <w:shd w:val="clear" w:color="auto" w:fill="D7E7F0" w:themeFill="accent1" w:themeFillTint="33"/>
          </w:tcPr>
          <w:p w:rsidR="006F19E1" w:rsidRPr="00E14232" w:rsidRDefault="006F19E1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F19E1" w:rsidRPr="00E14232" w:rsidTr="00B708B4">
        <w:tc>
          <w:tcPr>
            <w:tcW w:w="3865" w:type="dxa"/>
          </w:tcPr>
          <w:p w:rsidR="006F19E1" w:rsidRPr="00E14232" w:rsidRDefault="006F19E1" w:rsidP="00B708B4">
            <w:pPr>
              <w:pStyle w:val="Heading3"/>
              <w:spacing w:after="40"/>
              <w:outlineLvl w:val="2"/>
            </w:pPr>
            <w:r>
              <w:t>8 am (GMT +2)</w:t>
            </w:r>
          </w:p>
        </w:tc>
        <w:tc>
          <w:tcPr>
            <w:tcW w:w="5485" w:type="dxa"/>
          </w:tcPr>
          <w:p w:rsidR="006F19E1" w:rsidRPr="00E14232" w:rsidRDefault="006F19E1" w:rsidP="00B708B4">
            <w:pPr>
              <w:spacing w:after="40"/>
            </w:pPr>
            <w:r>
              <w:t>Breakfast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9 am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Puerta de Sol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12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Lunch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1 pm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Fuente de Cibeles &amp; Gran Via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4 pm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Puerta de Alcala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7 pm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Museo Sorolla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9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Dinner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10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F19E1" w:rsidRPr="00E14232" w:rsidTr="00B708B4">
        <w:tc>
          <w:tcPr>
            <w:tcW w:w="9350" w:type="dxa"/>
            <w:shd w:val="clear" w:color="auto" w:fill="D7E7F0" w:themeFill="accent1" w:themeFillTint="33"/>
          </w:tcPr>
          <w:p w:rsidR="006F19E1" w:rsidRPr="00E14232" w:rsidRDefault="006F19E1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F19E1" w:rsidRPr="00E14232" w:rsidTr="00B708B4">
        <w:tc>
          <w:tcPr>
            <w:tcW w:w="3865" w:type="dxa"/>
          </w:tcPr>
          <w:p w:rsidR="006F19E1" w:rsidRPr="00E14232" w:rsidRDefault="006F19E1" w:rsidP="00B708B4">
            <w:pPr>
              <w:pStyle w:val="Heading3"/>
              <w:spacing w:after="40"/>
              <w:outlineLvl w:val="2"/>
            </w:pPr>
            <w:r>
              <w:t>8 am (GMT +2)</w:t>
            </w:r>
          </w:p>
        </w:tc>
        <w:tc>
          <w:tcPr>
            <w:tcW w:w="5485" w:type="dxa"/>
          </w:tcPr>
          <w:p w:rsidR="006F19E1" w:rsidRPr="00E14232" w:rsidRDefault="006F19E1" w:rsidP="00B708B4">
            <w:pPr>
              <w:spacing w:after="40"/>
            </w:pPr>
            <w:r>
              <w:t>Breakfast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9 am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Basilica de San Francisco el Grande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12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Lunch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1 pm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Visit to Museo Thyssen-Bornemisza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4 pm (GMT +2)</w:t>
            </w:r>
          </w:p>
        </w:tc>
        <w:tc>
          <w:tcPr>
            <w:tcW w:w="5485" w:type="dxa"/>
          </w:tcPr>
          <w:p w:rsidR="006F19E1" w:rsidRDefault="006F19E1" w:rsidP="006F19E1">
            <w:r>
              <w:t>Explore Madrid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8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Dinner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9 pm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6F19E1" w:rsidRPr="00E14232" w:rsidTr="00B708B4">
        <w:tc>
          <w:tcPr>
            <w:tcW w:w="9350" w:type="dxa"/>
            <w:shd w:val="clear" w:color="auto" w:fill="D7E7F0" w:themeFill="accent1" w:themeFillTint="33"/>
          </w:tcPr>
          <w:p w:rsidR="006F19E1" w:rsidRPr="00E14232" w:rsidRDefault="006F19E1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6F19E1" w:rsidRPr="00E14232" w:rsidTr="00B708B4">
        <w:tc>
          <w:tcPr>
            <w:tcW w:w="3865" w:type="dxa"/>
          </w:tcPr>
          <w:p w:rsidR="006F19E1" w:rsidRPr="00E14232" w:rsidRDefault="006F19E1" w:rsidP="00B708B4">
            <w:pPr>
              <w:pStyle w:val="Heading3"/>
              <w:spacing w:after="40"/>
              <w:outlineLvl w:val="2"/>
            </w:pPr>
            <w:r>
              <w:t>8 am (GMT +2)</w:t>
            </w:r>
          </w:p>
        </w:tc>
        <w:tc>
          <w:tcPr>
            <w:tcW w:w="5485" w:type="dxa"/>
          </w:tcPr>
          <w:p w:rsidR="006F19E1" w:rsidRPr="00E14232" w:rsidRDefault="006F19E1" w:rsidP="00B708B4">
            <w:pPr>
              <w:spacing w:after="40"/>
            </w:pPr>
            <w:r>
              <w:t>Breakfast</w:t>
            </w:r>
          </w:p>
        </w:tc>
      </w:tr>
      <w:tr w:rsidR="006F19E1" w:rsidRPr="00E14232" w:rsidTr="00B708B4">
        <w:tc>
          <w:tcPr>
            <w:tcW w:w="3865" w:type="dxa"/>
          </w:tcPr>
          <w:p w:rsidR="006F19E1" w:rsidRDefault="006F19E1" w:rsidP="00B708B4">
            <w:pPr>
              <w:pStyle w:val="Heading3"/>
              <w:outlineLvl w:val="2"/>
            </w:pPr>
            <w:r>
              <w:t>10 am (GMT +2)</w:t>
            </w:r>
          </w:p>
        </w:tc>
        <w:tc>
          <w:tcPr>
            <w:tcW w:w="5485" w:type="dxa"/>
          </w:tcPr>
          <w:p w:rsidR="006F19E1" w:rsidRDefault="006F19E1" w:rsidP="00B708B4">
            <w:r>
              <w:t>Madrid to Karachi (by plane)</w:t>
            </w:r>
          </w:p>
        </w:tc>
      </w:tr>
    </w:tbl>
    <w:p w:rsidR="006F19E1" w:rsidRPr="00E14232" w:rsidRDefault="006F19E1" w:rsidP="006F19E1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10" w:rsidRDefault="00986F10">
      <w:pPr>
        <w:spacing w:before="0" w:after="0"/>
      </w:pPr>
      <w:r>
        <w:separator/>
      </w:r>
    </w:p>
    <w:p w:rsidR="00986F10" w:rsidRDefault="00986F10"/>
  </w:endnote>
  <w:endnote w:type="continuationSeparator" w:id="0">
    <w:p w:rsidR="00986F10" w:rsidRDefault="00986F10">
      <w:pPr>
        <w:spacing w:before="0" w:after="0"/>
      </w:pPr>
      <w:r>
        <w:continuationSeparator/>
      </w:r>
    </w:p>
    <w:p w:rsidR="00986F10" w:rsidRDefault="00986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10" w:rsidRDefault="00986F10">
      <w:pPr>
        <w:spacing w:before="0" w:after="0"/>
      </w:pPr>
      <w:r>
        <w:separator/>
      </w:r>
    </w:p>
    <w:p w:rsidR="00986F10" w:rsidRDefault="00986F10"/>
  </w:footnote>
  <w:footnote w:type="continuationSeparator" w:id="0">
    <w:p w:rsidR="00986F10" w:rsidRDefault="00986F10">
      <w:pPr>
        <w:spacing w:before="0" w:after="0"/>
      </w:pPr>
      <w:r>
        <w:continuationSeparator/>
      </w:r>
    </w:p>
    <w:p w:rsidR="00986F10" w:rsidRDefault="00986F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E1"/>
    <w:rsid w:val="00084A05"/>
    <w:rsid w:val="000A7ED2"/>
    <w:rsid w:val="0012008C"/>
    <w:rsid w:val="00142775"/>
    <w:rsid w:val="00216F12"/>
    <w:rsid w:val="00250E58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6F19E1"/>
    <w:rsid w:val="0077563A"/>
    <w:rsid w:val="00777B75"/>
    <w:rsid w:val="008124C9"/>
    <w:rsid w:val="008A6778"/>
    <w:rsid w:val="008B6FA1"/>
    <w:rsid w:val="00986F10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9647B6"/>
  <w15:chartTrackingRefBased/>
  <w15:docId w15:val="{2F9D21A0-C2EB-4FC0-95DA-9CBD6E2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6F19E1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F19E1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E6C5-935E-4070-A2AE-76627F11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2</cp:revision>
  <dcterms:created xsi:type="dcterms:W3CDTF">2021-08-03T16:03:00Z</dcterms:created>
  <dcterms:modified xsi:type="dcterms:W3CDTF">2021-08-03T16:31:00Z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