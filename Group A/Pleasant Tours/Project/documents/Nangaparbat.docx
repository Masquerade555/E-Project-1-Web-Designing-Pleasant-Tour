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56F70" w:rsidP="008A6778">
            <w:r>
              <w:t>Nanga Parbat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56F70" w:rsidP="008A6778">
            <w:r>
              <w:t>5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4C6D89" w:rsidRPr="00E14232" w:rsidTr="005F2F5D">
        <w:tc>
          <w:tcPr>
            <w:tcW w:w="9350" w:type="dxa"/>
            <w:shd w:val="clear" w:color="auto" w:fill="D7E7F0" w:themeFill="accent1" w:themeFillTint="33"/>
          </w:tcPr>
          <w:p w:rsidR="004C6D89" w:rsidRPr="00E14232" w:rsidRDefault="004C6D89" w:rsidP="005F2F5D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4C6D89" w:rsidRPr="00E14232" w:rsidTr="005F2F5D">
        <w:tc>
          <w:tcPr>
            <w:tcW w:w="3865" w:type="dxa"/>
          </w:tcPr>
          <w:p w:rsidR="004C6D89" w:rsidRPr="00E14232" w:rsidRDefault="004C6D89" w:rsidP="005F2F5D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4C6D89" w:rsidRPr="00E14232" w:rsidRDefault="004C6D89" w:rsidP="005F2F5D">
            <w:pPr>
              <w:spacing w:after="40"/>
            </w:pPr>
            <w:r>
              <w:t>Karachi to Skardu (by plane)</w:t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4C6D89" w:rsidP="005F2F5D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4C6D89" w:rsidRDefault="004C6D89" w:rsidP="005F2F5D">
            <w:r>
              <w:t>Lunch</w:t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4C6D89" w:rsidP="005F2F5D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4C6D89" w:rsidRDefault="004C6D89" w:rsidP="004C6D89">
            <w:r>
              <w:t xml:space="preserve">Skardu to </w:t>
            </w:r>
            <w:r>
              <w:t>Fairy Meadows Jeep Stop</w:t>
            </w:r>
            <w:r>
              <w:t xml:space="preserve"> (by jeep) </w:t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4C6D89" w:rsidP="005F2F5D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4C6D89" w:rsidRDefault="004C6D89" w:rsidP="004C6D89">
            <w:r>
              <w:t>Walk to Fairy Meadows Cottages</w:t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4C6D89" w:rsidP="005F2F5D">
            <w:pPr>
              <w:pStyle w:val="Heading3"/>
              <w:outlineLvl w:val="2"/>
            </w:pPr>
            <w:r>
              <w:t>7</w:t>
            </w:r>
            <w:r>
              <w:t xml:space="preserve"> pm</w:t>
            </w:r>
          </w:p>
        </w:tc>
        <w:tc>
          <w:tcPr>
            <w:tcW w:w="5485" w:type="dxa"/>
          </w:tcPr>
          <w:p w:rsidR="004C6D89" w:rsidRDefault="004C6D89" w:rsidP="005F2F5D">
            <w:r>
              <w:t>Rest in Hotel</w:t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4C6D89" w:rsidP="005F2F5D">
            <w:pPr>
              <w:pStyle w:val="Heading3"/>
              <w:outlineLvl w:val="2"/>
            </w:pPr>
            <w:r>
              <w:t>8</w:t>
            </w:r>
            <w:r>
              <w:t xml:space="preserve"> pm</w:t>
            </w:r>
          </w:p>
        </w:tc>
        <w:tc>
          <w:tcPr>
            <w:tcW w:w="5485" w:type="dxa"/>
          </w:tcPr>
          <w:p w:rsidR="004C6D89" w:rsidRDefault="004C6D89" w:rsidP="005F2F5D">
            <w:r>
              <w:t>Dinner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56F70" w:rsidRPr="00E14232" w:rsidTr="005F2F5D">
        <w:tc>
          <w:tcPr>
            <w:tcW w:w="9350" w:type="dxa"/>
            <w:shd w:val="clear" w:color="auto" w:fill="D7E7F0" w:themeFill="accent1" w:themeFillTint="33"/>
          </w:tcPr>
          <w:p w:rsidR="00756F70" w:rsidRPr="00E14232" w:rsidRDefault="00756F70" w:rsidP="005F2F5D">
            <w:pPr>
              <w:pStyle w:val="Heading2"/>
              <w:outlineLvl w:val="1"/>
            </w:pPr>
            <w:r>
              <w:t>D</w:t>
            </w:r>
            <w:r>
              <w:t>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4C6D89" w:rsidRPr="00E14232" w:rsidTr="005F2F5D">
        <w:tc>
          <w:tcPr>
            <w:tcW w:w="3865" w:type="dxa"/>
          </w:tcPr>
          <w:p w:rsidR="004C6D89" w:rsidRPr="00E14232" w:rsidRDefault="004C6D89" w:rsidP="005F2F5D">
            <w:pPr>
              <w:pStyle w:val="Heading3"/>
              <w:spacing w:after="40"/>
              <w:outlineLvl w:val="2"/>
            </w:pPr>
            <w:r>
              <w:t>7</w:t>
            </w:r>
            <w:r>
              <w:t xml:space="preserve"> am</w:t>
            </w:r>
          </w:p>
        </w:tc>
        <w:tc>
          <w:tcPr>
            <w:tcW w:w="5485" w:type="dxa"/>
          </w:tcPr>
          <w:p w:rsidR="004C6D89" w:rsidRPr="00E14232" w:rsidRDefault="004C6D89" w:rsidP="004C6D89">
            <w:pPr>
              <w:tabs>
                <w:tab w:val="left" w:pos="3135"/>
              </w:tabs>
              <w:spacing w:after="40"/>
            </w:pPr>
            <w:r>
              <w:t>Breakfast</w:t>
            </w:r>
            <w:r>
              <w:tab/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4C6D89" w:rsidP="005F2F5D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4C6D89" w:rsidRDefault="00756F70" w:rsidP="004C6D89">
            <w:pPr>
              <w:tabs>
                <w:tab w:val="left" w:pos="3135"/>
              </w:tabs>
            </w:pPr>
            <w:r>
              <w:t>Walk</w:t>
            </w:r>
            <w:r w:rsidR="004C6D89">
              <w:t xml:space="preserve"> to Nanga Parbat Base Camp</w:t>
            </w:r>
          </w:p>
        </w:tc>
      </w:tr>
      <w:tr w:rsidR="004C6D89" w:rsidRPr="00E14232" w:rsidTr="005F2F5D">
        <w:tc>
          <w:tcPr>
            <w:tcW w:w="3865" w:type="dxa"/>
          </w:tcPr>
          <w:p w:rsidR="004C6D89" w:rsidRDefault="00756F70" w:rsidP="005F2F5D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4C6D89" w:rsidRDefault="00756F70" w:rsidP="004C6D89">
            <w:pPr>
              <w:tabs>
                <w:tab w:val="left" w:pos="3135"/>
              </w:tabs>
            </w:pPr>
            <w:r>
              <w:t>Lunch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756F70" w:rsidRDefault="00756F70" w:rsidP="004C6D89">
            <w:pPr>
              <w:tabs>
                <w:tab w:val="left" w:pos="3135"/>
              </w:tabs>
            </w:pPr>
            <w:r>
              <w:t>Enjoy the site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756F70" w:rsidRDefault="00756F70" w:rsidP="004C6D89">
            <w:pPr>
              <w:tabs>
                <w:tab w:val="left" w:pos="3135"/>
              </w:tabs>
            </w:pPr>
            <w:r>
              <w:t>Dinner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756F70" w:rsidRDefault="00756F70" w:rsidP="004C6D89">
            <w:pPr>
              <w:tabs>
                <w:tab w:val="left" w:pos="3135"/>
              </w:tabs>
            </w:pPr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56F70" w:rsidRPr="00E14232" w:rsidTr="005F2F5D">
        <w:tc>
          <w:tcPr>
            <w:tcW w:w="9350" w:type="dxa"/>
            <w:shd w:val="clear" w:color="auto" w:fill="D7E7F0" w:themeFill="accent1" w:themeFillTint="33"/>
          </w:tcPr>
          <w:p w:rsidR="00756F70" w:rsidRPr="00E14232" w:rsidRDefault="00756F70" w:rsidP="005F2F5D">
            <w:pPr>
              <w:pStyle w:val="Heading2"/>
              <w:outlineLvl w:val="1"/>
            </w:pPr>
            <w:r>
              <w:t>D</w:t>
            </w:r>
            <w:r>
              <w:t>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756F70" w:rsidRPr="00E14232" w:rsidTr="005F2F5D">
        <w:tc>
          <w:tcPr>
            <w:tcW w:w="3865" w:type="dxa"/>
          </w:tcPr>
          <w:p w:rsidR="00756F70" w:rsidRPr="00E14232" w:rsidRDefault="00756F70" w:rsidP="005F2F5D">
            <w:pPr>
              <w:pStyle w:val="Heading3"/>
              <w:spacing w:after="40"/>
              <w:outlineLvl w:val="2"/>
            </w:pPr>
            <w:r>
              <w:t>7</w:t>
            </w:r>
            <w:r>
              <w:t xml:space="preserve"> am</w:t>
            </w:r>
          </w:p>
        </w:tc>
        <w:tc>
          <w:tcPr>
            <w:tcW w:w="5485" w:type="dxa"/>
          </w:tcPr>
          <w:p w:rsidR="00756F70" w:rsidRPr="00E14232" w:rsidRDefault="00756F70" w:rsidP="005F2F5D">
            <w:pPr>
              <w:spacing w:after="40"/>
            </w:pPr>
            <w:r>
              <w:t>Breakfast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 xml:space="preserve">8 am </w:t>
            </w:r>
          </w:p>
        </w:tc>
        <w:tc>
          <w:tcPr>
            <w:tcW w:w="5485" w:type="dxa"/>
          </w:tcPr>
          <w:p w:rsidR="00756F70" w:rsidRDefault="00756F70" w:rsidP="005F2F5D">
            <w:r>
              <w:t>Enjoy the site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756F70" w:rsidRDefault="00756F70" w:rsidP="005F2F5D">
            <w:r>
              <w:t>Lunch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756F70" w:rsidRDefault="00756F70" w:rsidP="005F2F5D">
            <w:r>
              <w:t>Walk to Fairy Meadows Cottages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 xml:space="preserve">7 pm </w:t>
            </w:r>
          </w:p>
        </w:tc>
        <w:tc>
          <w:tcPr>
            <w:tcW w:w="5485" w:type="dxa"/>
          </w:tcPr>
          <w:p w:rsidR="00756F70" w:rsidRDefault="00756F70" w:rsidP="005F2F5D">
            <w:r>
              <w:t>Dinner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756F70" w:rsidRDefault="00756F70" w:rsidP="005F2F5D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56F70" w:rsidRPr="00E14232" w:rsidTr="005F2F5D">
        <w:tc>
          <w:tcPr>
            <w:tcW w:w="9350" w:type="dxa"/>
            <w:shd w:val="clear" w:color="auto" w:fill="D7E7F0" w:themeFill="accent1" w:themeFillTint="33"/>
          </w:tcPr>
          <w:p w:rsidR="00756F70" w:rsidRPr="00E14232" w:rsidRDefault="00756F70" w:rsidP="005F2F5D">
            <w:pPr>
              <w:pStyle w:val="Heading2"/>
              <w:outlineLvl w:val="1"/>
            </w:pPr>
            <w:r>
              <w:t>D</w:t>
            </w:r>
            <w:r>
              <w:t>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756F70" w:rsidRPr="00E14232" w:rsidTr="005F2F5D">
        <w:tc>
          <w:tcPr>
            <w:tcW w:w="3865" w:type="dxa"/>
          </w:tcPr>
          <w:p w:rsidR="00756F70" w:rsidRPr="00E14232" w:rsidRDefault="00756F70" w:rsidP="005F2F5D">
            <w:pPr>
              <w:pStyle w:val="Heading3"/>
              <w:spacing w:after="40"/>
              <w:outlineLvl w:val="2"/>
            </w:pPr>
            <w:r>
              <w:t>8</w:t>
            </w:r>
            <w:r>
              <w:t xml:space="preserve"> am</w:t>
            </w:r>
          </w:p>
        </w:tc>
        <w:tc>
          <w:tcPr>
            <w:tcW w:w="5485" w:type="dxa"/>
          </w:tcPr>
          <w:p w:rsidR="00756F70" w:rsidRPr="00E14232" w:rsidRDefault="00756F70" w:rsidP="005F2F5D">
            <w:pPr>
              <w:spacing w:after="40"/>
            </w:pPr>
            <w:r>
              <w:t>Breakfast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756F70" w:rsidRDefault="00756F70" w:rsidP="005F2F5D">
            <w:r>
              <w:t xml:space="preserve">Walk to Fairy Meadows Jeep Stop 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756F70" w:rsidRDefault="00756F70" w:rsidP="005F2F5D">
            <w:r>
              <w:t>Fairy Meadows Jeep Stop to Skardu (by jeep)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756F70" w:rsidRDefault="00756F70" w:rsidP="005F2F5D">
            <w:r>
              <w:t>Dinner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756F70" w:rsidRDefault="00756F70" w:rsidP="005F2F5D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756F70" w:rsidRPr="00E14232" w:rsidTr="005F2F5D">
        <w:tc>
          <w:tcPr>
            <w:tcW w:w="9350" w:type="dxa"/>
            <w:shd w:val="clear" w:color="auto" w:fill="D7E7F0" w:themeFill="accent1" w:themeFillTint="33"/>
          </w:tcPr>
          <w:p w:rsidR="00756F70" w:rsidRPr="00E14232" w:rsidRDefault="00756F70" w:rsidP="005F2F5D">
            <w:pPr>
              <w:pStyle w:val="Heading2"/>
              <w:outlineLvl w:val="1"/>
            </w:pPr>
            <w:r>
              <w:t>D</w:t>
            </w:r>
            <w:r>
              <w:t>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756F70" w:rsidRPr="00E14232" w:rsidTr="005F2F5D">
        <w:tc>
          <w:tcPr>
            <w:tcW w:w="3865" w:type="dxa"/>
          </w:tcPr>
          <w:p w:rsidR="00756F70" w:rsidRPr="00E14232" w:rsidRDefault="00756F70" w:rsidP="005F2F5D">
            <w:pPr>
              <w:pStyle w:val="Heading3"/>
              <w:spacing w:after="40"/>
              <w:outlineLvl w:val="2"/>
            </w:pPr>
            <w:r>
              <w:t>8</w:t>
            </w:r>
            <w:r>
              <w:t xml:space="preserve"> am</w:t>
            </w:r>
          </w:p>
        </w:tc>
        <w:tc>
          <w:tcPr>
            <w:tcW w:w="5485" w:type="dxa"/>
          </w:tcPr>
          <w:p w:rsidR="00756F70" w:rsidRPr="00E14232" w:rsidRDefault="00756F70" w:rsidP="005F2F5D">
            <w:pPr>
              <w:spacing w:after="40"/>
            </w:pPr>
            <w:r>
              <w:t>Breakfast</w:t>
            </w:r>
          </w:p>
        </w:tc>
      </w:tr>
      <w:tr w:rsidR="00756F70" w:rsidRPr="00E14232" w:rsidTr="005F2F5D">
        <w:tc>
          <w:tcPr>
            <w:tcW w:w="3865" w:type="dxa"/>
          </w:tcPr>
          <w:p w:rsidR="00756F70" w:rsidRDefault="00756F70" w:rsidP="005F2F5D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756F70" w:rsidRDefault="00756F70" w:rsidP="005F2F5D">
            <w:r>
              <w:t>Skardu to Karachi (by plane)</w:t>
            </w:r>
          </w:p>
        </w:tc>
      </w:tr>
    </w:tbl>
    <w:p w:rsidR="00756F70" w:rsidRPr="00E14232" w:rsidRDefault="00756F70" w:rsidP="0030138E"/>
    <w:sectPr w:rsidR="00756F70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0CD" w:rsidRDefault="006C60CD">
      <w:pPr>
        <w:spacing w:before="0" w:after="0"/>
      </w:pPr>
      <w:r>
        <w:separator/>
      </w:r>
    </w:p>
    <w:p w:rsidR="006C60CD" w:rsidRDefault="006C60CD"/>
  </w:endnote>
  <w:endnote w:type="continuationSeparator" w:id="0">
    <w:p w:rsidR="006C60CD" w:rsidRDefault="006C60CD">
      <w:pPr>
        <w:spacing w:before="0" w:after="0"/>
      </w:pPr>
      <w:r>
        <w:continuationSeparator/>
      </w:r>
    </w:p>
    <w:p w:rsidR="006C60CD" w:rsidRDefault="006C60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0CD" w:rsidRDefault="006C60CD">
      <w:pPr>
        <w:spacing w:before="0" w:after="0"/>
      </w:pPr>
      <w:r>
        <w:separator/>
      </w:r>
    </w:p>
    <w:p w:rsidR="006C60CD" w:rsidRDefault="006C60CD"/>
  </w:footnote>
  <w:footnote w:type="continuationSeparator" w:id="0">
    <w:p w:rsidR="006C60CD" w:rsidRDefault="006C60CD">
      <w:pPr>
        <w:spacing w:before="0" w:after="0"/>
      </w:pPr>
      <w:r>
        <w:continuationSeparator/>
      </w:r>
    </w:p>
    <w:p w:rsidR="006C60CD" w:rsidRDefault="006C60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89"/>
    <w:rsid w:val="00084A05"/>
    <w:rsid w:val="0012008C"/>
    <w:rsid w:val="00142775"/>
    <w:rsid w:val="00216F12"/>
    <w:rsid w:val="0030138E"/>
    <w:rsid w:val="00324FFD"/>
    <w:rsid w:val="003F69BF"/>
    <w:rsid w:val="0041246D"/>
    <w:rsid w:val="004C6D89"/>
    <w:rsid w:val="005169A7"/>
    <w:rsid w:val="00543D1A"/>
    <w:rsid w:val="0057676E"/>
    <w:rsid w:val="005962E9"/>
    <w:rsid w:val="005A4E08"/>
    <w:rsid w:val="00663DD9"/>
    <w:rsid w:val="00664969"/>
    <w:rsid w:val="006C60CD"/>
    <w:rsid w:val="006D3275"/>
    <w:rsid w:val="00756F70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DBF57"/>
  <w15:chartTrackingRefBased/>
  <w15:docId w15:val="{85B5FA32-80E9-448D-8DDC-3C12A262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A416-571B-4DF9-9747-B908AE24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2021-08-01T19:21:00Z</dcterms:created>
  <dcterms:modified xsi:type="dcterms:W3CDTF">2021-08-01T19:41:00Z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