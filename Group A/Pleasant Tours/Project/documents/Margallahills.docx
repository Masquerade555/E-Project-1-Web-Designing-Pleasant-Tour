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A18BA" w:rsidP="008A6778">
            <w:r>
              <w:t>Margalla Hills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0959C5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A0D15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FA0D15" w:rsidP="008A6778">
            <w:pPr>
              <w:spacing w:after="40"/>
            </w:pPr>
            <w:r>
              <w:t>Karachi to Islamabad (by plane)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FA0D15" w:rsidRDefault="00FA0D15" w:rsidP="008A6778">
            <w:r>
              <w:t>Islamabad to Margalla Hills (by vehicle)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A0D15" w:rsidRDefault="00FA0D15" w:rsidP="008A6778">
            <w:r>
              <w:t>Enjoy the site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A0D15" w:rsidRDefault="00FA0D15" w:rsidP="008A6778">
            <w:r>
              <w:t>Lunch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A0D15" w:rsidRDefault="00FA0D15" w:rsidP="008A6778">
            <w:r>
              <w:t>Margalla Hills to Faisal Mosque (by vehicle)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 xml:space="preserve">3 pm </w:t>
            </w:r>
          </w:p>
        </w:tc>
        <w:tc>
          <w:tcPr>
            <w:tcW w:w="5485" w:type="dxa"/>
          </w:tcPr>
          <w:p w:rsidR="00FA0D15" w:rsidRDefault="00FA0D15" w:rsidP="008A6778">
            <w:r>
              <w:t>Explore Islamabad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A0D15" w:rsidRDefault="00FA0D15" w:rsidP="008A6778">
            <w:r>
              <w:t>Dinner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FA0D15" w:rsidRDefault="00FA0D15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FA0D15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FA0D15" w:rsidP="008A6778">
            <w:pPr>
              <w:spacing w:after="40"/>
            </w:pPr>
            <w:r>
              <w:t>Breakfast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FA0D15" w:rsidRDefault="00FA0D15" w:rsidP="008A6778">
            <w:r>
              <w:t>Explore Islamabad</w:t>
            </w:r>
          </w:p>
        </w:tc>
      </w:tr>
      <w:tr w:rsidR="00FA0D15" w:rsidRPr="00E14232" w:rsidTr="00E14232">
        <w:tc>
          <w:tcPr>
            <w:tcW w:w="3865" w:type="dxa"/>
          </w:tcPr>
          <w:p w:rsidR="00FA0D15" w:rsidRDefault="00FA0D15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A0D15" w:rsidRDefault="00FA0D15" w:rsidP="008A6778">
            <w:r>
              <w:t>Islamabad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59" w:rsidRDefault="000D1359">
      <w:pPr>
        <w:spacing w:before="0" w:after="0"/>
      </w:pPr>
      <w:r>
        <w:separator/>
      </w:r>
    </w:p>
    <w:p w:rsidR="000D1359" w:rsidRDefault="000D1359"/>
  </w:endnote>
  <w:endnote w:type="continuationSeparator" w:id="0">
    <w:p w:rsidR="000D1359" w:rsidRDefault="000D1359">
      <w:pPr>
        <w:spacing w:before="0" w:after="0"/>
      </w:pPr>
      <w:r>
        <w:continuationSeparator/>
      </w:r>
    </w:p>
    <w:p w:rsidR="000D1359" w:rsidRDefault="000D1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59" w:rsidRDefault="000D1359">
      <w:pPr>
        <w:spacing w:before="0" w:after="0"/>
      </w:pPr>
      <w:r>
        <w:separator/>
      </w:r>
    </w:p>
    <w:p w:rsidR="000D1359" w:rsidRDefault="000D1359"/>
  </w:footnote>
  <w:footnote w:type="continuationSeparator" w:id="0">
    <w:p w:rsidR="000D1359" w:rsidRDefault="000D1359">
      <w:pPr>
        <w:spacing w:before="0" w:after="0"/>
      </w:pPr>
      <w:r>
        <w:continuationSeparator/>
      </w:r>
    </w:p>
    <w:p w:rsidR="000D1359" w:rsidRDefault="000D13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BA"/>
    <w:rsid w:val="00084A05"/>
    <w:rsid w:val="000959C5"/>
    <w:rsid w:val="000D1359"/>
    <w:rsid w:val="0012008C"/>
    <w:rsid w:val="00142775"/>
    <w:rsid w:val="00216F12"/>
    <w:rsid w:val="0030138E"/>
    <w:rsid w:val="00324FFD"/>
    <w:rsid w:val="003F69BF"/>
    <w:rsid w:val="0041246D"/>
    <w:rsid w:val="004A18BA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2A6D9"/>
  <w15:chartTrackingRefBased/>
  <w15:docId w15:val="{34F76013-3A97-4C09-A4D1-F9164E5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9ABA-79D8-4A4B-AFC9-28CEBB6F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2021-08-01T19:41:00Z</dcterms:created>
  <dcterms:modified xsi:type="dcterms:W3CDTF">2021-08-01T20:06:00Z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