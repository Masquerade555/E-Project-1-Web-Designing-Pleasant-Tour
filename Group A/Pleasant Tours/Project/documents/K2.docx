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42242D" w:rsidP="008A6778">
            <w:r>
              <w:t>K2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2A4632" w:rsidP="008A6778">
            <w:r>
              <w:t>12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42242D" w:rsidP="008A6778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8A6778" w:rsidRPr="00E14232" w:rsidRDefault="0042242D" w:rsidP="008A6778">
            <w:pPr>
              <w:spacing w:after="40"/>
            </w:pPr>
            <w:r>
              <w:t>Karachi to Skardu (by plane)</w:t>
            </w:r>
          </w:p>
        </w:tc>
      </w:tr>
      <w:tr w:rsidR="0042242D" w:rsidRPr="00E14232" w:rsidTr="00E14232">
        <w:tc>
          <w:tcPr>
            <w:tcW w:w="3865" w:type="dxa"/>
          </w:tcPr>
          <w:p w:rsidR="0042242D" w:rsidRDefault="0042242D" w:rsidP="008A6778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42242D" w:rsidRDefault="00070207" w:rsidP="008A6778">
            <w:r>
              <w:t>Lunch</w:t>
            </w:r>
          </w:p>
        </w:tc>
      </w:tr>
      <w:tr w:rsidR="00070207" w:rsidRPr="00E14232" w:rsidTr="00E14232">
        <w:tc>
          <w:tcPr>
            <w:tcW w:w="3865" w:type="dxa"/>
          </w:tcPr>
          <w:p w:rsidR="00070207" w:rsidRDefault="00070207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070207" w:rsidRDefault="00070207" w:rsidP="008A6778">
            <w:r>
              <w:t xml:space="preserve">Skardu to Hushe (by jeep) </w:t>
            </w:r>
          </w:p>
        </w:tc>
      </w:tr>
      <w:tr w:rsidR="00070207" w:rsidRPr="00E14232" w:rsidTr="00E14232">
        <w:tc>
          <w:tcPr>
            <w:tcW w:w="3865" w:type="dxa"/>
          </w:tcPr>
          <w:p w:rsidR="00070207" w:rsidRDefault="00070207" w:rsidP="008A6778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070207" w:rsidRDefault="00070207" w:rsidP="00070207">
            <w:r>
              <w:t>Rest in Hotel</w:t>
            </w:r>
          </w:p>
        </w:tc>
      </w:tr>
      <w:tr w:rsidR="00070207" w:rsidRPr="00E14232" w:rsidTr="00E14232">
        <w:tc>
          <w:tcPr>
            <w:tcW w:w="3865" w:type="dxa"/>
          </w:tcPr>
          <w:p w:rsidR="00070207" w:rsidRDefault="00070207" w:rsidP="008A6778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070207" w:rsidRDefault="00070207" w:rsidP="008A6778">
            <w:r>
              <w:t>Dinner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070207" w:rsidP="008A6778">
            <w:pPr>
              <w:pStyle w:val="Heading3"/>
              <w:spacing w:after="40"/>
              <w:outlineLvl w:val="2"/>
            </w:pPr>
            <w:r>
              <w:t>6 am</w:t>
            </w:r>
          </w:p>
        </w:tc>
        <w:tc>
          <w:tcPr>
            <w:tcW w:w="5485" w:type="dxa"/>
          </w:tcPr>
          <w:p w:rsidR="0030138E" w:rsidRPr="00E14232" w:rsidRDefault="00070207" w:rsidP="008A6778">
            <w:pPr>
              <w:spacing w:after="40"/>
            </w:pPr>
            <w:r>
              <w:t>Breakfast</w:t>
            </w:r>
          </w:p>
        </w:tc>
      </w:tr>
      <w:tr w:rsidR="00070207" w:rsidRPr="00E14232" w:rsidTr="00E14232">
        <w:tc>
          <w:tcPr>
            <w:tcW w:w="3865" w:type="dxa"/>
          </w:tcPr>
          <w:p w:rsidR="00070207" w:rsidRDefault="00070207" w:rsidP="008A6778">
            <w:pPr>
              <w:pStyle w:val="Heading3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070207" w:rsidRDefault="00070207" w:rsidP="00070207">
            <w:r>
              <w:t>Hushee to North Mountains (by jeep)</w:t>
            </w:r>
          </w:p>
        </w:tc>
      </w:tr>
      <w:tr w:rsidR="00070207" w:rsidRPr="00E14232" w:rsidTr="00E14232">
        <w:tc>
          <w:tcPr>
            <w:tcW w:w="3865" w:type="dxa"/>
          </w:tcPr>
          <w:p w:rsidR="00070207" w:rsidRDefault="00070207" w:rsidP="008A6778">
            <w:pPr>
              <w:pStyle w:val="Heading3"/>
              <w:outlineLvl w:val="2"/>
            </w:pPr>
            <w:r>
              <w:t>11 am</w:t>
            </w:r>
          </w:p>
        </w:tc>
        <w:tc>
          <w:tcPr>
            <w:tcW w:w="5485" w:type="dxa"/>
          </w:tcPr>
          <w:p w:rsidR="00070207" w:rsidRDefault="00070207" w:rsidP="00070207">
            <w:r>
              <w:t>Climbing Mountains</w:t>
            </w:r>
          </w:p>
        </w:tc>
      </w:tr>
      <w:tr w:rsidR="00070207" w:rsidRPr="00E14232" w:rsidTr="00E14232">
        <w:tc>
          <w:tcPr>
            <w:tcW w:w="3865" w:type="dxa"/>
          </w:tcPr>
          <w:p w:rsidR="00070207" w:rsidRDefault="00070207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070207" w:rsidRDefault="00070207" w:rsidP="00070207">
            <w:r>
              <w:t>Lunch</w:t>
            </w:r>
          </w:p>
        </w:tc>
      </w:tr>
      <w:tr w:rsidR="00070207" w:rsidRPr="00E14232" w:rsidTr="00E14232">
        <w:tc>
          <w:tcPr>
            <w:tcW w:w="3865" w:type="dxa"/>
          </w:tcPr>
          <w:p w:rsidR="00070207" w:rsidRDefault="00070207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070207" w:rsidRDefault="00070207" w:rsidP="00070207">
            <w:r>
              <w:t>Climbing Mountains</w:t>
            </w:r>
          </w:p>
        </w:tc>
      </w:tr>
      <w:tr w:rsidR="00070207" w:rsidRPr="00E14232" w:rsidTr="00E14232">
        <w:tc>
          <w:tcPr>
            <w:tcW w:w="3865" w:type="dxa"/>
          </w:tcPr>
          <w:p w:rsidR="00070207" w:rsidRDefault="00070207" w:rsidP="008A6778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070207" w:rsidRDefault="00070207" w:rsidP="00070207">
            <w:r>
              <w:t>Rest in Camp</w:t>
            </w:r>
          </w:p>
        </w:tc>
      </w:tr>
      <w:tr w:rsidR="00070207" w:rsidRPr="00E14232" w:rsidTr="00E14232">
        <w:tc>
          <w:tcPr>
            <w:tcW w:w="3865" w:type="dxa"/>
          </w:tcPr>
          <w:p w:rsidR="00070207" w:rsidRDefault="00070207" w:rsidP="008A6778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070207" w:rsidRDefault="00070207" w:rsidP="00070207">
            <w:r>
              <w:t>Dinner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13215E" w:rsidRPr="00E14232" w:rsidTr="00777C4E">
        <w:tc>
          <w:tcPr>
            <w:tcW w:w="9350" w:type="dxa"/>
            <w:shd w:val="clear" w:color="auto" w:fill="D7E7F0" w:themeFill="accent1" w:themeFillTint="33"/>
          </w:tcPr>
          <w:p w:rsidR="0013215E" w:rsidRPr="00E14232" w:rsidRDefault="0013215E" w:rsidP="00777C4E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13215E" w:rsidRPr="00E14232" w:rsidTr="00777C4E">
        <w:tc>
          <w:tcPr>
            <w:tcW w:w="3865" w:type="dxa"/>
          </w:tcPr>
          <w:p w:rsidR="0013215E" w:rsidRDefault="0013215E" w:rsidP="00777C4E">
            <w:pPr>
              <w:pStyle w:val="Heading3"/>
              <w:outlineLvl w:val="2"/>
            </w:pPr>
            <w:r>
              <w:t>6 am</w:t>
            </w:r>
          </w:p>
        </w:tc>
        <w:tc>
          <w:tcPr>
            <w:tcW w:w="5485" w:type="dxa"/>
          </w:tcPr>
          <w:p w:rsidR="0013215E" w:rsidRDefault="0013215E" w:rsidP="00777C4E">
            <w:r>
              <w:t>Breakfast</w:t>
            </w:r>
          </w:p>
        </w:tc>
      </w:tr>
      <w:tr w:rsidR="0013215E" w:rsidRPr="00E14232" w:rsidTr="00777C4E">
        <w:tc>
          <w:tcPr>
            <w:tcW w:w="3865" w:type="dxa"/>
          </w:tcPr>
          <w:p w:rsidR="0013215E" w:rsidRDefault="0013215E" w:rsidP="00777C4E">
            <w:pPr>
              <w:pStyle w:val="Heading3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13215E" w:rsidRDefault="0013215E" w:rsidP="00777C4E">
            <w:r>
              <w:t>Climbing Mountains</w:t>
            </w:r>
          </w:p>
        </w:tc>
      </w:tr>
      <w:tr w:rsidR="0013215E" w:rsidRPr="00E14232" w:rsidTr="00777C4E">
        <w:tc>
          <w:tcPr>
            <w:tcW w:w="3865" w:type="dxa"/>
          </w:tcPr>
          <w:p w:rsidR="0013215E" w:rsidRDefault="0013215E" w:rsidP="00777C4E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13215E" w:rsidRDefault="0013215E" w:rsidP="00777C4E">
            <w:r>
              <w:t>Lunch</w:t>
            </w:r>
          </w:p>
        </w:tc>
      </w:tr>
      <w:tr w:rsidR="0013215E" w:rsidRPr="00E14232" w:rsidTr="00777C4E">
        <w:tc>
          <w:tcPr>
            <w:tcW w:w="3865" w:type="dxa"/>
          </w:tcPr>
          <w:p w:rsidR="0013215E" w:rsidRDefault="0013215E" w:rsidP="00777C4E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13215E" w:rsidRDefault="0013215E" w:rsidP="00777C4E">
            <w:r>
              <w:t>Climbing Mountains</w:t>
            </w:r>
          </w:p>
        </w:tc>
      </w:tr>
      <w:tr w:rsidR="0013215E" w:rsidRPr="00E14232" w:rsidTr="00777C4E">
        <w:tc>
          <w:tcPr>
            <w:tcW w:w="3865" w:type="dxa"/>
          </w:tcPr>
          <w:p w:rsidR="0013215E" w:rsidRDefault="0013215E" w:rsidP="00777C4E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13215E" w:rsidRDefault="0013215E" w:rsidP="00777C4E">
            <w:r>
              <w:t>Dinner</w:t>
            </w:r>
          </w:p>
        </w:tc>
      </w:tr>
      <w:tr w:rsidR="0013215E" w:rsidRPr="00E14232" w:rsidTr="00777C4E">
        <w:tc>
          <w:tcPr>
            <w:tcW w:w="3865" w:type="dxa"/>
          </w:tcPr>
          <w:p w:rsidR="0013215E" w:rsidRDefault="0013215E" w:rsidP="00777C4E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13215E" w:rsidRDefault="0013215E" w:rsidP="00777C4E">
            <w:r>
              <w:t>Rest in Camp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D91F43" w:rsidRPr="00E14232" w:rsidTr="00216461">
        <w:tc>
          <w:tcPr>
            <w:tcW w:w="9350" w:type="dxa"/>
            <w:shd w:val="clear" w:color="auto" w:fill="D7E7F0" w:themeFill="accent1" w:themeFillTint="33"/>
          </w:tcPr>
          <w:p w:rsidR="00D91F43" w:rsidRPr="00E14232" w:rsidRDefault="00D91F43" w:rsidP="00216461">
            <w:pPr>
              <w:pStyle w:val="Heading2"/>
              <w:outlineLvl w:val="1"/>
            </w:pPr>
            <w:r>
              <w:t>Day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D91F43" w:rsidRPr="00E14232" w:rsidTr="00216461">
        <w:tc>
          <w:tcPr>
            <w:tcW w:w="3865" w:type="dxa"/>
          </w:tcPr>
          <w:p w:rsidR="00D91F43" w:rsidRDefault="00D91F43" w:rsidP="00216461">
            <w:pPr>
              <w:pStyle w:val="Heading3"/>
              <w:outlineLvl w:val="2"/>
            </w:pPr>
            <w:r>
              <w:t>6 am</w:t>
            </w:r>
          </w:p>
        </w:tc>
        <w:tc>
          <w:tcPr>
            <w:tcW w:w="5485" w:type="dxa"/>
          </w:tcPr>
          <w:p w:rsidR="00D91F43" w:rsidRDefault="00D91F43" w:rsidP="00216461">
            <w:r>
              <w:t>Breakfast</w:t>
            </w:r>
          </w:p>
        </w:tc>
      </w:tr>
      <w:tr w:rsidR="00D91F43" w:rsidRPr="00E14232" w:rsidTr="00216461">
        <w:tc>
          <w:tcPr>
            <w:tcW w:w="3865" w:type="dxa"/>
          </w:tcPr>
          <w:p w:rsidR="00D91F43" w:rsidRDefault="00D91F43" w:rsidP="00216461">
            <w:pPr>
              <w:pStyle w:val="Heading3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D91F43" w:rsidRDefault="00D91F43" w:rsidP="00216461">
            <w:r>
              <w:t>Climbing Mountains</w:t>
            </w:r>
          </w:p>
        </w:tc>
      </w:tr>
      <w:tr w:rsidR="00D91F43" w:rsidRPr="00E14232" w:rsidTr="00216461">
        <w:tc>
          <w:tcPr>
            <w:tcW w:w="3865" w:type="dxa"/>
          </w:tcPr>
          <w:p w:rsidR="00D91F43" w:rsidRDefault="00D91F43" w:rsidP="00216461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D91F43" w:rsidRDefault="00D91F43" w:rsidP="00216461">
            <w:r>
              <w:t>Lunch</w:t>
            </w:r>
          </w:p>
        </w:tc>
      </w:tr>
      <w:tr w:rsidR="00D91F43" w:rsidRPr="00E14232" w:rsidTr="00216461">
        <w:tc>
          <w:tcPr>
            <w:tcW w:w="3865" w:type="dxa"/>
          </w:tcPr>
          <w:p w:rsidR="00D91F43" w:rsidRDefault="00D91F43" w:rsidP="00216461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D91F43" w:rsidRDefault="00D91F43" w:rsidP="00216461">
            <w:r>
              <w:t>Climbing Mountains</w:t>
            </w:r>
          </w:p>
        </w:tc>
      </w:tr>
      <w:tr w:rsidR="00D91F43" w:rsidRPr="00E14232" w:rsidTr="00216461">
        <w:tc>
          <w:tcPr>
            <w:tcW w:w="3865" w:type="dxa"/>
          </w:tcPr>
          <w:p w:rsidR="00D91F43" w:rsidRDefault="00D91F43" w:rsidP="00216461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D91F43" w:rsidRDefault="00D91F43" w:rsidP="00216461">
            <w:r>
              <w:t>Dinner</w:t>
            </w:r>
          </w:p>
        </w:tc>
      </w:tr>
      <w:tr w:rsidR="00D91F43" w:rsidRPr="00E14232" w:rsidTr="00216461">
        <w:tc>
          <w:tcPr>
            <w:tcW w:w="3865" w:type="dxa"/>
          </w:tcPr>
          <w:p w:rsidR="00D91F43" w:rsidRDefault="00D91F43" w:rsidP="00216461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D91F43" w:rsidRDefault="00D91F43" w:rsidP="00216461">
            <w:r>
              <w:t>Rest in Camp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A4632" w:rsidRPr="00E14232" w:rsidTr="00216461">
        <w:tc>
          <w:tcPr>
            <w:tcW w:w="9350" w:type="dxa"/>
            <w:shd w:val="clear" w:color="auto" w:fill="D7E7F0" w:themeFill="accent1" w:themeFillTint="33"/>
          </w:tcPr>
          <w:p w:rsidR="002A4632" w:rsidRPr="00E14232" w:rsidRDefault="002A4632" w:rsidP="00216461">
            <w:pPr>
              <w:pStyle w:val="Heading2"/>
              <w:outlineLvl w:val="1"/>
            </w:pPr>
            <w:r>
              <w:t>Day 5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D91F43" w:rsidRPr="00E14232" w:rsidTr="00216461">
        <w:tc>
          <w:tcPr>
            <w:tcW w:w="3865" w:type="dxa"/>
          </w:tcPr>
          <w:p w:rsidR="00D91F43" w:rsidRDefault="00D91F43" w:rsidP="00216461">
            <w:pPr>
              <w:pStyle w:val="Heading3"/>
              <w:outlineLvl w:val="2"/>
            </w:pPr>
            <w:r>
              <w:t>6 am</w:t>
            </w:r>
          </w:p>
        </w:tc>
        <w:tc>
          <w:tcPr>
            <w:tcW w:w="5485" w:type="dxa"/>
          </w:tcPr>
          <w:p w:rsidR="00D91F43" w:rsidRDefault="00D91F43" w:rsidP="00216461">
            <w:r>
              <w:t>Breakfast</w:t>
            </w:r>
          </w:p>
        </w:tc>
      </w:tr>
      <w:tr w:rsidR="00D91F43" w:rsidRPr="00E14232" w:rsidTr="00216461">
        <w:tc>
          <w:tcPr>
            <w:tcW w:w="3865" w:type="dxa"/>
          </w:tcPr>
          <w:p w:rsidR="00D91F43" w:rsidRDefault="00D91F43" w:rsidP="00216461">
            <w:pPr>
              <w:pStyle w:val="Heading3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D91F43" w:rsidRDefault="00D91F43" w:rsidP="00216461">
            <w:r>
              <w:t>Climbing Mountains</w:t>
            </w:r>
          </w:p>
        </w:tc>
      </w:tr>
      <w:tr w:rsidR="00D91F43" w:rsidRPr="00E14232" w:rsidTr="00216461">
        <w:tc>
          <w:tcPr>
            <w:tcW w:w="3865" w:type="dxa"/>
          </w:tcPr>
          <w:p w:rsidR="00D91F43" w:rsidRDefault="003121E1" w:rsidP="003121E1">
            <w:pPr>
              <w:pStyle w:val="Heading3"/>
              <w:outlineLvl w:val="2"/>
            </w:pPr>
            <w:r>
              <w:t xml:space="preserve">12 pm </w:t>
            </w:r>
          </w:p>
        </w:tc>
        <w:tc>
          <w:tcPr>
            <w:tcW w:w="5485" w:type="dxa"/>
          </w:tcPr>
          <w:p w:rsidR="00D91F43" w:rsidRDefault="003121E1" w:rsidP="00216461">
            <w:r>
              <w:t>Lunch</w:t>
            </w:r>
          </w:p>
        </w:tc>
      </w:tr>
      <w:tr w:rsidR="003121E1" w:rsidRPr="00E14232" w:rsidTr="00216461">
        <w:tc>
          <w:tcPr>
            <w:tcW w:w="3865" w:type="dxa"/>
          </w:tcPr>
          <w:p w:rsidR="003121E1" w:rsidRDefault="003121E1" w:rsidP="003121E1">
            <w:pPr>
              <w:pStyle w:val="Heading3"/>
              <w:outlineLvl w:val="2"/>
            </w:pPr>
            <w:r>
              <w:t xml:space="preserve">1 pm </w:t>
            </w:r>
          </w:p>
        </w:tc>
        <w:tc>
          <w:tcPr>
            <w:tcW w:w="5485" w:type="dxa"/>
          </w:tcPr>
          <w:p w:rsidR="003121E1" w:rsidRDefault="003121E1" w:rsidP="00216461">
            <w:r>
              <w:t>Climbing Mountains</w:t>
            </w:r>
          </w:p>
        </w:tc>
      </w:tr>
      <w:tr w:rsidR="003121E1" w:rsidRPr="00E14232" w:rsidTr="00216461">
        <w:tc>
          <w:tcPr>
            <w:tcW w:w="3865" w:type="dxa"/>
          </w:tcPr>
          <w:p w:rsidR="003121E1" w:rsidRDefault="003121E1" w:rsidP="003121E1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3121E1" w:rsidRDefault="003121E1" w:rsidP="00216461">
            <w:r>
              <w:t>Dinner</w:t>
            </w:r>
          </w:p>
        </w:tc>
      </w:tr>
      <w:tr w:rsidR="003121E1" w:rsidRPr="00E14232" w:rsidTr="00216461">
        <w:tc>
          <w:tcPr>
            <w:tcW w:w="3865" w:type="dxa"/>
          </w:tcPr>
          <w:p w:rsidR="003121E1" w:rsidRDefault="003121E1" w:rsidP="003121E1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3121E1" w:rsidRDefault="003121E1" w:rsidP="00216461">
            <w:r>
              <w:t>Rest in Camp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A4632" w:rsidRPr="00E14232" w:rsidTr="00216461">
        <w:tc>
          <w:tcPr>
            <w:tcW w:w="9350" w:type="dxa"/>
            <w:shd w:val="clear" w:color="auto" w:fill="D7E7F0" w:themeFill="accent1" w:themeFillTint="33"/>
          </w:tcPr>
          <w:p w:rsidR="002A4632" w:rsidRPr="00E14232" w:rsidRDefault="002A4632" w:rsidP="00216461">
            <w:pPr>
              <w:pStyle w:val="Heading2"/>
              <w:outlineLvl w:val="1"/>
            </w:pPr>
            <w:r>
              <w:t>Day 6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121E1" w:rsidTr="00216461">
        <w:tc>
          <w:tcPr>
            <w:tcW w:w="3865" w:type="dxa"/>
          </w:tcPr>
          <w:p w:rsidR="003121E1" w:rsidRDefault="003121E1" w:rsidP="00216461">
            <w:pPr>
              <w:pStyle w:val="Heading3"/>
              <w:outlineLvl w:val="2"/>
            </w:pPr>
            <w:r>
              <w:lastRenderedPageBreak/>
              <w:t>6 am</w:t>
            </w:r>
          </w:p>
        </w:tc>
        <w:tc>
          <w:tcPr>
            <w:tcW w:w="5485" w:type="dxa"/>
          </w:tcPr>
          <w:p w:rsidR="003121E1" w:rsidRDefault="003121E1" w:rsidP="00216461">
            <w:r>
              <w:t>Breakfast</w:t>
            </w:r>
          </w:p>
        </w:tc>
      </w:tr>
      <w:tr w:rsidR="003121E1" w:rsidTr="00216461">
        <w:tc>
          <w:tcPr>
            <w:tcW w:w="3865" w:type="dxa"/>
          </w:tcPr>
          <w:p w:rsidR="003121E1" w:rsidRDefault="003121E1" w:rsidP="00216461">
            <w:pPr>
              <w:pStyle w:val="Heading3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3121E1" w:rsidRDefault="003121E1" w:rsidP="00216461">
            <w:r>
              <w:t>Climbing Mountains to Reach K2 Base Camp</w:t>
            </w:r>
          </w:p>
        </w:tc>
      </w:tr>
      <w:tr w:rsidR="003121E1" w:rsidTr="00216461">
        <w:tc>
          <w:tcPr>
            <w:tcW w:w="3865" w:type="dxa"/>
          </w:tcPr>
          <w:p w:rsidR="003121E1" w:rsidRDefault="003121E1" w:rsidP="00216461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3121E1" w:rsidRDefault="003121E1" w:rsidP="00216461">
            <w:r>
              <w:t>Rest in Base Camp</w:t>
            </w:r>
          </w:p>
        </w:tc>
      </w:tr>
      <w:tr w:rsidR="003121E1" w:rsidTr="00216461">
        <w:tc>
          <w:tcPr>
            <w:tcW w:w="3865" w:type="dxa"/>
          </w:tcPr>
          <w:p w:rsidR="003121E1" w:rsidRDefault="003121E1" w:rsidP="00216461">
            <w:pPr>
              <w:pStyle w:val="Heading3"/>
              <w:outlineLvl w:val="2"/>
            </w:pPr>
            <w:r>
              <w:t xml:space="preserve">1 pm </w:t>
            </w:r>
          </w:p>
        </w:tc>
        <w:tc>
          <w:tcPr>
            <w:tcW w:w="5485" w:type="dxa"/>
          </w:tcPr>
          <w:p w:rsidR="003121E1" w:rsidRDefault="003121E1" w:rsidP="00216461">
            <w:r>
              <w:t>Lunch</w:t>
            </w:r>
          </w:p>
        </w:tc>
      </w:tr>
      <w:tr w:rsidR="003121E1" w:rsidTr="00216461">
        <w:tc>
          <w:tcPr>
            <w:tcW w:w="3865" w:type="dxa"/>
          </w:tcPr>
          <w:p w:rsidR="003121E1" w:rsidRDefault="003121E1" w:rsidP="00216461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3121E1" w:rsidRDefault="003121E1" w:rsidP="00216461">
            <w:r>
              <w:t>Enjoy the site</w:t>
            </w:r>
          </w:p>
        </w:tc>
      </w:tr>
      <w:tr w:rsidR="003121E1" w:rsidTr="00216461">
        <w:tc>
          <w:tcPr>
            <w:tcW w:w="3865" w:type="dxa"/>
          </w:tcPr>
          <w:p w:rsidR="003121E1" w:rsidRDefault="003121E1" w:rsidP="00216461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3121E1" w:rsidRDefault="003121E1" w:rsidP="00216461">
            <w:r>
              <w:t>Dinner</w:t>
            </w:r>
          </w:p>
        </w:tc>
      </w:tr>
      <w:tr w:rsidR="003121E1" w:rsidTr="00216461">
        <w:tc>
          <w:tcPr>
            <w:tcW w:w="3865" w:type="dxa"/>
          </w:tcPr>
          <w:p w:rsidR="003121E1" w:rsidRDefault="003121E1" w:rsidP="00216461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3121E1" w:rsidRDefault="003121E1" w:rsidP="00216461">
            <w:r>
              <w:t>Rest in Base Camp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A4632" w:rsidRPr="00E14232" w:rsidTr="00216461">
        <w:tc>
          <w:tcPr>
            <w:tcW w:w="9350" w:type="dxa"/>
            <w:shd w:val="clear" w:color="auto" w:fill="D7E7F0" w:themeFill="accent1" w:themeFillTint="33"/>
          </w:tcPr>
          <w:p w:rsidR="002A4632" w:rsidRPr="00E14232" w:rsidRDefault="002A4632" w:rsidP="00216461">
            <w:pPr>
              <w:pStyle w:val="Heading2"/>
              <w:outlineLvl w:val="1"/>
            </w:pPr>
            <w:r>
              <w:t>Day 7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121E1" w:rsidTr="00216461">
        <w:tc>
          <w:tcPr>
            <w:tcW w:w="3865" w:type="dxa"/>
          </w:tcPr>
          <w:p w:rsidR="003121E1" w:rsidRDefault="003121E1" w:rsidP="00216461">
            <w:pPr>
              <w:pStyle w:val="Heading3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3121E1" w:rsidRDefault="003121E1" w:rsidP="00216461">
            <w:r>
              <w:t>Breakfast</w:t>
            </w:r>
          </w:p>
        </w:tc>
      </w:tr>
      <w:tr w:rsidR="003121E1" w:rsidTr="00216461">
        <w:tc>
          <w:tcPr>
            <w:tcW w:w="3865" w:type="dxa"/>
          </w:tcPr>
          <w:p w:rsidR="003121E1" w:rsidRDefault="003121E1" w:rsidP="00216461">
            <w:pPr>
              <w:pStyle w:val="Heading3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3121E1" w:rsidRDefault="003121E1" w:rsidP="00216461">
            <w:r>
              <w:t>Explore the site</w:t>
            </w:r>
          </w:p>
        </w:tc>
      </w:tr>
      <w:tr w:rsidR="003121E1" w:rsidTr="00216461">
        <w:tc>
          <w:tcPr>
            <w:tcW w:w="3865" w:type="dxa"/>
          </w:tcPr>
          <w:p w:rsidR="003121E1" w:rsidRDefault="003121E1" w:rsidP="00216461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3121E1" w:rsidRDefault="003121E1" w:rsidP="00216461">
            <w:r>
              <w:t>Lunch</w:t>
            </w:r>
          </w:p>
        </w:tc>
      </w:tr>
      <w:tr w:rsidR="003121E1" w:rsidTr="00216461">
        <w:tc>
          <w:tcPr>
            <w:tcW w:w="3865" w:type="dxa"/>
          </w:tcPr>
          <w:p w:rsidR="003121E1" w:rsidRDefault="003121E1" w:rsidP="00216461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3121E1" w:rsidRDefault="003121E1" w:rsidP="00216461">
            <w:r>
              <w:t>Explore the site</w:t>
            </w:r>
          </w:p>
        </w:tc>
      </w:tr>
      <w:tr w:rsidR="003121E1" w:rsidTr="00216461">
        <w:tc>
          <w:tcPr>
            <w:tcW w:w="3865" w:type="dxa"/>
          </w:tcPr>
          <w:p w:rsidR="003121E1" w:rsidRDefault="003121E1" w:rsidP="00216461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3121E1" w:rsidRDefault="003121E1" w:rsidP="00216461">
            <w:r>
              <w:t>Dinner</w:t>
            </w:r>
          </w:p>
        </w:tc>
      </w:tr>
      <w:tr w:rsidR="003121E1" w:rsidTr="00216461">
        <w:tc>
          <w:tcPr>
            <w:tcW w:w="3865" w:type="dxa"/>
          </w:tcPr>
          <w:p w:rsidR="003121E1" w:rsidRDefault="003121E1" w:rsidP="00216461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3121E1" w:rsidRDefault="003121E1" w:rsidP="00216461">
            <w:r>
              <w:t>Rest in Base Camp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A4632" w:rsidRPr="00E14232" w:rsidTr="00216461">
        <w:tc>
          <w:tcPr>
            <w:tcW w:w="9350" w:type="dxa"/>
            <w:shd w:val="clear" w:color="auto" w:fill="D7E7F0" w:themeFill="accent1" w:themeFillTint="33"/>
          </w:tcPr>
          <w:p w:rsidR="002A4632" w:rsidRPr="00E14232" w:rsidRDefault="002A4632" w:rsidP="00216461">
            <w:pPr>
              <w:pStyle w:val="Heading2"/>
              <w:outlineLvl w:val="1"/>
            </w:pPr>
            <w:r>
              <w:t>Day 8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121E1" w:rsidTr="00216461">
        <w:tc>
          <w:tcPr>
            <w:tcW w:w="3865" w:type="dxa"/>
          </w:tcPr>
          <w:p w:rsidR="003121E1" w:rsidRDefault="003121E1" w:rsidP="00216461">
            <w:pPr>
              <w:pStyle w:val="Heading3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3121E1" w:rsidRDefault="003121E1" w:rsidP="00216461">
            <w:r>
              <w:t>Breakfast</w:t>
            </w:r>
          </w:p>
        </w:tc>
      </w:tr>
      <w:tr w:rsidR="003121E1" w:rsidTr="00216461">
        <w:tc>
          <w:tcPr>
            <w:tcW w:w="3865" w:type="dxa"/>
          </w:tcPr>
          <w:p w:rsidR="003121E1" w:rsidRDefault="003121E1" w:rsidP="00216461">
            <w:pPr>
              <w:pStyle w:val="Heading3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3121E1" w:rsidRDefault="003121E1" w:rsidP="00216461">
            <w:r>
              <w:t>Descending Mountains</w:t>
            </w:r>
          </w:p>
        </w:tc>
      </w:tr>
      <w:tr w:rsidR="003121E1" w:rsidTr="00216461">
        <w:tc>
          <w:tcPr>
            <w:tcW w:w="3865" w:type="dxa"/>
          </w:tcPr>
          <w:p w:rsidR="003121E1" w:rsidRDefault="00880531" w:rsidP="00216461">
            <w:pPr>
              <w:pStyle w:val="Heading3"/>
              <w:outlineLvl w:val="2"/>
            </w:pPr>
            <w:r>
              <w:t>12 p</w:t>
            </w:r>
            <w:r w:rsidR="003121E1">
              <w:t>m</w:t>
            </w:r>
          </w:p>
        </w:tc>
        <w:tc>
          <w:tcPr>
            <w:tcW w:w="5485" w:type="dxa"/>
          </w:tcPr>
          <w:p w:rsidR="003121E1" w:rsidRDefault="003121E1" w:rsidP="00216461">
            <w:r>
              <w:t>Lunch</w:t>
            </w:r>
          </w:p>
        </w:tc>
      </w:tr>
      <w:tr w:rsidR="003121E1" w:rsidTr="00216461">
        <w:tc>
          <w:tcPr>
            <w:tcW w:w="3865" w:type="dxa"/>
          </w:tcPr>
          <w:p w:rsidR="003121E1" w:rsidRDefault="003121E1" w:rsidP="00216461">
            <w:pPr>
              <w:pStyle w:val="Heading3"/>
              <w:outlineLvl w:val="2"/>
            </w:pPr>
            <w:r>
              <w:t>1 am</w:t>
            </w:r>
          </w:p>
        </w:tc>
        <w:tc>
          <w:tcPr>
            <w:tcW w:w="5485" w:type="dxa"/>
          </w:tcPr>
          <w:p w:rsidR="003121E1" w:rsidRDefault="003121E1" w:rsidP="00216461">
            <w:r>
              <w:t>Descending Mountains</w:t>
            </w:r>
          </w:p>
        </w:tc>
      </w:tr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5 pm</w:t>
            </w:r>
          </w:p>
        </w:tc>
        <w:tc>
          <w:tcPr>
            <w:tcW w:w="5485" w:type="dxa"/>
          </w:tcPr>
          <w:p w:rsidR="00880531" w:rsidRDefault="00880531" w:rsidP="00216461">
            <w:r>
              <w:t>Dinner</w:t>
            </w:r>
          </w:p>
        </w:tc>
      </w:tr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880531" w:rsidRDefault="00880531" w:rsidP="00216461">
            <w:r>
              <w:t>Rest in Camp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A4632" w:rsidRPr="00E14232" w:rsidTr="00216461">
        <w:tc>
          <w:tcPr>
            <w:tcW w:w="9350" w:type="dxa"/>
            <w:shd w:val="clear" w:color="auto" w:fill="D7E7F0" w:themeFill="accent1" w:themeFillTint="33"/>
          </w:tcPr>
          <w:p w:rsidR="002A4632" w:rsidRPr="00E14232" w:rsidRDefault="002A4632" w:rsidP="00216461">
            <w:pPr>
              <w:pStyle w:val="Heading2"/>
              <w:outlineLvl w:val="1"/>
            </w:pPr>
            <w:r>
              <w:t>Day 9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6 am</w:t>
            </w:r>
          </w:p>
        </w:tc>
        <w:tc>
          <w:tcPr>
            <w:tcW w:w="5485" w:type="dxa"/>
          </w:tcPr>
          <w:p w:rsidR="00880531" w:rsidRDefault="00880531" w:rsidP="00216461">
            <w:r>
              <w:t>Breakfast</w:t>
            </w:r>
          </w:p>
        </w:tc>
      </w:tr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880531" w:rsidRDefault="00880531" w:rsidP="00216461">
            <w:r>
              <w:t>Descending Mountains</w:t>
            </w:r>
          </w:p>
        </w:tc>
      </w:tr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880531" w:rsidRDefault="00880531" w:rsidP="00216461">
            <w:r>
              <w:t>Lunch</w:t>
            </w:r>
          </w:p>
        </w:tc>
      </w:tr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880531" w:rsidRDefault="00880531" w:rsidP="00216461">
            <w:r>
              <w:t>Descending Mountains</w:t>
            </w:r>
          </w:p>
        </w:tc>
      </w:tr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880531" w:rsidRDefault="00880531" w:rsidP="00216461">
            <w:r>
              <w:t>Dinner</w:t>
            </w:r>
          </w:p>
        </w:tc>
      </w:tr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880531" w:rsidRDefault="00880531" w:rsidP="00216461">
            <w:r>
              <w:t>Rest in Camp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A4632" w:rsidRPr="00E14232" w:rsidTr="00216461">
        <w:tc>
          <w:tcPr>
            <w:tcW w:w="9350" w:type="dxa"/>
            <w:shd w:val="clear" w:color="auto" w:fill="D7E7F0" w:themeFill="accent1" w:themeFillTint="33"/>
          </w:tcPr>
          <w:p w:rsidR="002A4632" w:rsidRPr="00E14232" w:rsidRDefault="002A4632" w:rsidP="00216461">
            <w:pPr>
              <w:pStyle w:val="Heading2"/>
              <w:outlineLvl w:val="1"/>
            </w:pPr>
            <w:r>
              <w:t>Day 10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6 am</w:t>
            </w:r>
          </w:p>
        </w:tc>
        <w:tc>
          <w:tcPr>
            <w:tcW w:w="5485" w:type="dxa"/>
          </w:tcPr>
          <w:p w:rsidR="00880531" w:rsidRDefault="00880531" w:rsidP="00216461">
            <w:r>
              <w:t>Breakfast</w:t>
            </w:r>
          </w:p>
        </w:tc>
      </w:tr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880531" w:rsidRDefault="00880531" w:rsidP="00216461">
            <w:r>
              <w:t>Descending Mountains</w:t>
            </w:r>
          </w:p>
        </w:tc>
      </w:tr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880531" w:rsidRDefault="00880531" w:rsidP="00216461">
            <w:r>
              <w:t>Lunch</w:t>
            </w:r>
          </w:p>
        </w:tc>
      </w:tr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880531" w:rsidRDefault="00880531" w:rsidP="00216461">
            <w:r>
              <w:t>Descending Mountains</w:t>
            </w:r>
          </w:p>
        </w:tc>
      </w:tr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880531" w:rsidRDefault="00880531" w:rsidP="00216461">
            <w:r>
              <w:t>Dinner</w:t>
            </w:r>
          </w:p>
        </w:tc>
      </w:tr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880531" w:rsidRDefault="00880531" w:rsidP="00216461">
            <w:r>
              <w:t>Rest in Camp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A4632" w:rsidRPr="00E14232" w:rsidTr="00216461">
        <w:tc>
          <w:tcPr>
            <w:tcW w:w="9350" w:type="dxa"/>
            <w:shd w:val="clear" w:color="auto" w:fill="D7E7F0" w:themeFill="accent1" w:themeFillTint="33"/>
          </w:tcPr>
          <w:p w:rsidR="002A4632" w:rsidRPr="00E14232" w:rsidRDefault="002A4632" w:rsidP="00216461">
            <w:pPr>
              <w:pStyle w:val="Heading2"/>
              <w:outlineLvl w:val="1"/>
            </w:pPr>
            <w:r>
              <w:t>Day 11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6 am</w:t>
            </w:r>
          </w:p>
        </w:tc>
        <w:tc>
          <w:tcPr>
            <w:tcW w:w="5485" w:type="dxa"/>
          </w:tcPr>
          <w:p w:rsidR="00880531" w:rsidRDefault="00880531" w:rsidP="00216461">
            <w:r>
              <w:t>Breakfast</w:t>
            </w:r>
          </w:p>
        </w:tc>
      </w:tr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880531" w:rsidRDefault="00880531" w:rsidP="00216461">
            <w:r>
              <w:t>Descending Mountains</w:t>
            </w:r>
          </w:p>
        </w:tc>
      </w:tr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880531" w:rsidRDefault="00880531" w:rsidP="00216461">
            <w:r>
              <w:t>Lunch</w:t>
            </w:r>
          </w:p>
        </w:tc>
      </w:tr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880531" w:rsidRDefault="00880531" w:rsidP="00216461">
            <w:r>
              <w:t>North Mountains to Hushee (by jeep)</w:t>
            </w:r>
          </w:p>
        </w:tc>
      </w:tr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lastRenderedPageBreak/>
              <w:t>6 pm</w:t>
            </w:r>
          </w:p>
        </w:tc>
        <w:tc>
          <w:tcPr>
            <w:tcW w:w="5485" w:type="dxa"/>
          </w:tcPr>
          <w:p w:rsidR="00880531" w:rsidRDefault="00880531" w:rsidP="00216461">
            <w:r>
              <w:t>Dinner</w:t>
            </w:r>
          </w:p>
        </w:tc>
      </w:tr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880531" w:rsidRDefault="00880531" w:rsidP="00216461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A4632" w:rsidRPr="00E14232" w:rsidTr="00216461">
        <w:tc>
          <w:tcPr>
            <w:tcW w:w="9350" w:type="dxa"/>
            <w:shd w:val="clear" w:color="auto" w:fill="D7E7F0" w:themeFill="accent1" w:themeFillTint="33"/>
          </w:tcPr>
          <w:p w:rsidR="002A4632" w:rsidRPr="00E14232" w:rsidRDefault="002A4632" w:rsidP="00216461">
            <w:pPr>
              <w:pStyle w:val="Heading2"/>
              <w:outlineLvl w:val="1"/>
            </w:pPr>
            <w:r>
              <w:t>Day 12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880531" w:rsidRDefault="00880531" w:rsidP="00216461">
            <w:r>
              <w:t>Breakfast</w:t>
            </w:r>
          </w:p>
        </w:tc>
      </w:tr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880531" w:rsidRDefault="00880531" w:rsidP="00880531">
            <w:r>
              <w:t>Hushee to Skardu (by jeep)</w:t>
            </w:r>
          </w:p>
        </w:tc>
      </w:tr>
      <w:tr w:rsidR="00880531" w:rsidTr="00216461">
        <w:tc>
          <w:tcPr>
            <w:tcW w:w="3865" w:type="dxa"/>
          </w:tcPr>
          <w:p w:rsidR="00880531" w:rsidRDefault="00880531" w:rsidP="00216461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880531" w:rsidRDefault="002A4632" w:rsidP="00880531">
            <w:r>
              <w:t>Lunch</w:t>
            </w:r>
          </w:p>
        </w:tc>
      </w:tr>
      <w:tr w:rsidR="002A4632" w:rsidTr="00216461">
        <w:tc>
          <w:tcPr>
            <w:tcW w:w="3865" w:type="dxa"/>
          </w:tcPr>
          <w:p w:rsidR="002A4632" w:rsidRDefault="002A4632" w:rsidP="00216461">
            <w:pPr>
              <w:pStyle w:val="Heading3"/>
              <w:outlineLvl w:val="2"/>
            </w:pPr>
            <w:r>
              <w:t>1 pm</w:t>
            </w:r>
            <w:bookmarkStart w:id="0" w:name="_GoBack"/>
            <w:bookmarkEnd w:id="0"/>
          </w:p>
        </w:tc>
        <w:tc>
          <w:tcPr>
            <w:tcW w:w="5485" w:type="dxa"/>
          </w:tcPr>
          <w:p w:rsidR="002A4632" w:rsidRDefault="002A4632" w:rsidP="00880531">
            <w:r>
              <w:t>Skradu to Karachi (by plane)</w:t>
            </w:r>
          </w:p>
        </w:tc>
      </w:tr>
    </w:tbl>
    <w:p w:rsidR="00880531" w:rsidRPr="00E14232" w:rsidRDefault="00880531" w:rsidP="002A4632"/>
    <w:sectPr w:rsidR="00880531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526" w:rsidRDefault="00522526">
      <w:pPr>
        <w:spacing w:before="0" w:after="0"/>
      </w:pPr>
      <w:r>
        <w:separator/>
      </w:r>
    </w:p>
    <w:p w:rsidR="00522526" w:rsidRDefault="00522526"/>
  </w:endnote>
  <w:endnote w:type="continuationSeparator" w:id="0">
    <w:p w:rsidR="00522526" w:rsidRDefault="00522526">
      <w:pPr>
        <w:spacing w:before="0" w:after="0"/>
      </w:pPr>
      <w:r>
        <w:continuationSeparator/>
      </w:r>
    </w:p>
    <w:p w:rsidR="00522526" w:rsidRDefault="005225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13215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526" w:rsidRDefault="00522526">
      <w:pPr>
        <w:spacing w:before="0" w:after="0"/>
      </w:pPr>
      <w:r>
        <w:separator/>
      </w:r>
    </w:p>
    <w:p w:rsidR="00522526" w:rsidRDefault="00522526"/>
  </w:footnote>
  <w:footnote w:type="continuationSeparator" w:id="0">
    <w:p w:rsidR="00522526" w:rsidRDefault="00522526">
      <w:pPr>
        <w:spacing w:before="0" w:after="0"/>
      </w:pPr>
      <w:r>
        <w:continuationSeparator/>
      </w:r>
    </w:p>
    <w:p w:rsidR="00522526" w:rsidRDefault="005225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2D"/>
    <w:rsid w:val="00070207"/>
    <w:rsid w:val="00084A05"/>
    <w:rsid w:val="0012008C"/>
    <w:rsid w:val="0013215E"/>
    <w:rsid w:val="00142775"/>
    <w:rsid w:val="00216F12"/>
    <w:rsid w:val="002A4632"/>
    <w:rsid w:val="0030138E"/>
    <w:rsid w:val="003121E1"/>
    <w:rsid w:val="00324FFD"/>
    <w:rsid w:val="003F69BF"/>
    <w:rsid w:val="0041246D"/>
    <w:rsid w:val="0042242D"/>
    <w:rsid w:val="00477D7C"/>
    <w:rsid w:val="005169A7"/>
    <w:rsid w:val="00522526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80531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D91F43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2FCA06"/>
  <w15:chartTrackingRefBased/>
  <w15:docId w15:val="{B8BF83AE-722F-4F3B-9A9C-EA0B7BDE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13215E"/>
    <w:rPr>
      <w:rFonts w:asciiTheme="majorHAnsi" w:eastAsiaTheme="majorEastAsia" w:hAnsiTheme="majorHAnsi" w:cstheme="majorBidi"/>
      <w:b/>
      <w:bCs/>
      <w:color w:val="30678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21D0B-3AFE-4C2B-B3BD-8F66B88A2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65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3</cp:revision>
  <dcterms:created xsi:type="dcterms:W3CDTF">2021-08-01T17:21:00Z</dcterms:created>
  <dcterms:modified xsi:type="dcterms:W3CDTF">2021-08-06T19:57:00Z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