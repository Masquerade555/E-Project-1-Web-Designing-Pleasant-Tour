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94FB5" w:rsidP="008A6778">
            <w:r>
              <w:t>Ormara Turtle Beach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394FB5" w:rsidP="008A6778">
            <w:r>
              <w:t>2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394FB5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8A6778" w:rsidRPr="00E14232" w:rsidRDefault="00394FB5" w:rsidP="008A6778">
            <w:pPr>
              <w:spacing w:after="40"/>
            </w:pPr>
            <w:r>
              <w:t>Karachi to Ormara Turtle Beach (by vehicle)</w:t>
            </w:r>
          </w:p>
        </w:tc>
      </w:tr>
      <w:tr w:rsidR="00394FB5" w:rsidRPr="00E14232" w:rsidTr="00E14232">
        <w:tc>
          <w:tcPr>
            <w:tcW w:w="3865" w:type="dxa"/>
          </w:tcPr>
          <w:p w:rsidR="00394FB5" w:rsidRDefault="00394FB5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394FB5" w:rsidRDefault="00394FB5" w:rsidP="008A6778">
            <w:r>
              <w:t>Lunch</w:t>
            </w:r>
          </w:p>
        </w:tc>
      </w:tr>
      <w:tr w:rsidR="00394FB5" w:rsidRPr="00E14232" w:rsidTr="00E14232">
        <w:tc>
          <w:tcPr>
            <w:tcW w:w="3865" w:type="dxa"/>
          </w:tcPr>
          <w:p w:rsidR="00394FB5" w:rsidRDefault="00394FB5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394FB5" w:rsidRDefault="00394FB5" w:rsidP="008A6778">
            <w:r>
              <w:t>Explore the site</w:t>
            </w:r>
          </w:p>
        </w:tc>
      </w:tr>
      <w:tr w:rsidR="00394FB5" w:rsidRPr="00E14232" w:rsidTr="00E14232">
        <w:tc>
          <w:tcPr>
            <w:tcW w:w="3865" w:type="dxa"/>
          </w:tcPr>
          <w:p w:rsidR="00394FB5" w:rsidRDefault="00394FB5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394FB5" w:rsidRDefault="00394FB5" w:rsidP="008A6778">
            <w:r>
              <w:t>Dinner</w:t>
            </w:r>
          </w:p>
        </w:tc>
      </w:tr>
      <w:tr w:rsidR="00394FB5" w:rsidRPr="00E14232" w:rsidTr="00E14232">
        <w:tc>
          <w:tcPr>
            <w:tcW w:w="3865" w:type="dxa"/>
          </w:tcPr>
          <w:p w:rsidR="00394FB5" w:rsidRDefault="00394FB5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394FB5" w:rsidRDefault="00394FB5" w:rsidP="008A6778">
            <w:r>
              <w:t>Rest in Camp/Hotel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394FB5" w:rsidP="008A6778">
            <w:pPr>
              <w:pStyle w:val="Heading3"/>
              <w:spacing w:after="40"/>
              <w:outlineLvl w:val="2"/>
            </w:pPr>
            <w:r>
              <w:t xml:space="preserve">6 am </w:t>
            </w:r>
          </w:p>
        </w:tc>
        <w:tc>
          <w:tcPr>
            <w:tcW w:w="5485" w:type="dxa"/>
          </w:tcPr>
          <w:p w:rsidR="0030138E" w:rsidRPr="00E14232" w:rsidRDefault="00394FB5" w:rsidP="008A6778">
            <w:pPr>
              <w:spacing w:after="40"/>
            </w:pPr>
            <w:r>
              <w:t>Breakfast</w:t>
            </w:r>
          </w:p>
        </w:tc>
      </w:tr>
      <w:tr w:rsidR="00394FB5" w:rsidRPr="00E14232" w:rsidTr="00E14232">
        <w:tc>
          <w:tcPr>
            <w:tcW w:w="3865" w:type="dxa"/>
          </w:tcPr>
          <w:p w:rsidR="00394FB5" w:rsidRDefault="00394FB5" w:rsidP="008A6778">
            <w:pPr>
              <w:pStyle w:val="Heading3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94FB5" w:rsidRDefault="00394FB5" w:rsidP="008A6778">
            <w:r>
              <w:t>Ormara Turtle Beach to Karachi (by vehicle</w:t>
            </w:r>
            <w:bookmarkStart w:id="0" w:name="_GoBack"/>
            <w:bookmarkEnd w:id="0"/>
            <w:r>
              <w:t>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B1" w:rsidRDefault="00F06DB1">
      <w:pPr>
        <w:spacing w:before="0" w:after="0"/>
      </w:pPr>
      <w:r>
        <w:separator/>
      </w:r>
    </w:p>
    <w:p w:rsidR="00F06DB1" w:rsidRDefault="00F06DB1"/>
  </w:endnote>
  <w:endnote w:type="continuationSeparator" w:id="0">
    <w:p w:rsidR="00F06DB1" w:rsidRDefault="00F06DB1">
      <w:pPr>
        <w:spacing w:before="0" w:after="0"/>
      </w:pPr>
      <w:r>
        <w:continuationSeparator/>
      </w:r>
    </w:p>
    <w:p w:rsidR="00F06DB1" w:rsidRDefault="00F06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B1" w:rsidRDefault="00F06DB1">
      <w:pPr>
        <w:spacing w:before="0" w:after="0"/>
      </w:pPr>
      <w:r>
        <w:separator/>
      </w:r>
    </w:p>
    <w:p w:rsidR="00F06DB1" w:rsidRDefault="00F06DB1"/>
  </w:footnote>
  <w:footnote w:type="continuationSeparator" w:id="0">
    <w:p w:rsidR="00F06DB1" w:rsidRDefault="00F06DB1">
      <w:pPr>
        <w:spacing w:before="0" w:after="0"/>
      </w:pPr>
      <w:r>
        <w:continuationSeparator/>
      </w:r>
    </w:p>
    <w:p w:rsidR="00F06DB1" w:rsidRDefault="00F06D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B5"/>
    <w:rsid w:val="00084A05"/>
    <w:rsid w:val="0012008C"/>
    <w:rsid w:val="00142775"/>
    <w:rsid w:val="00216F12"/>
    <w:rsid w:val="0030138E"/>
    <w:rsid w:val="00324FFD"/>
    <w:rsid w:val="00394FB5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06DB1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2CF501"/>
  <w15:chartTrackingRefBased/>
  <w15:docId w15:val="{9CDBB23A-A15B-403F-98D1-4C3E5E91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E0BF-2F61-428C-8EE3-897C6DCAA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2021-08-02T17:32:00Z</dcterms:created>
  <dcterms:modified xsi:type="dcterms:W3CDTF">2021-08-02T17:44:00Z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