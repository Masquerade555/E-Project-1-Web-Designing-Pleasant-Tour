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260DE2" w:rsidP="008A6778">
            <w:r>
              <w:t>Japan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120CE2" w:rsidP="008A6778">
            <w:r>
              <w:t>5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60DE2" w:rsidRPr="00E14232" w:rsidTr="00886E2B">
        <w:tc>
          <w:tcPr>
            <w:tcW w:w="9350" w:type="dxa"/>
            <w:shd w:val="clear" w:color="auto" w:fill="D7E7F0" w:themeFill="accent1" w:themeFillTint="33"/>
          </w:tcPr>
          <w:p w:rsidR="00260DE2" w:rsidRPr="00E14232" w:rsidRDefault="00260DE2" w:rsidP="00886E2B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60DE2" w:rsidRPr="00E14232" w:rsidTr="00886E2B">
        <w:tc>
          <w:tcPr>
            <w:tcW w:w="3865" w:type="dxa"/>
          </w:tcPr>
          <w:p w:rsidR="00260DE2" w:rsidRPr="00E14232" w:rsidRDefault="00260DE2" w:rsidP="00886E2B">
            <w:pPr>
              <w:pStyle w:val="Heading3"/>
              <w:spacing w:after="40"/>
              <w:outlineLvl w:val="2"/>
            </w:pPr>
            <w:r>
              <w:t>1</w:t>
            </w:r>
            <w:r>
              <w:t xml:space="preserve"> am</w:t>
            </w:r>
          </w:p>
        </w:tc>
        <w:tc>
          <w:tcPr>
            <w:tcW w:w="5485" w:type="dxa"/>
          </w:tcPr>
          <w:p w:rsidR="00260DE2" w:rsidRPr="00E14232" w:rsidRDefault="00260DE2" w:rsidP="00260DE2">
            <w:pPr>
              <w:spacing w:after="40"/>
            </w:pPr>
            <w:r>
              <w:t xml:space="preserve">Karachi to </w:t>
            </w:r>
            <w:r>
              <w:t>Tokyo</w:t>
            </w:r>
            <w:r>
              <w:t xml:space="preserve"> (by plane)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7 pm (</w:t>
            </w:r>
            <w:r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886E2B">
            <w:r>
              <w:t>Dinner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8 pm (</w:t>
            </w:r>
            <w:r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60DE2" w:rsidRPr="00E14232" w:rsidTr="00886E2B">
        <w:tc>
          <w:tcPr>
            <w:tcW w:w="9350" w:type="dxa"/>
            <w:shd w:val="clear" w:color="auto" w:fill="D7E7F0" w:themeFill="accent1" w:themeFillTint="33"/>
          </w:tcPr>
          <w:p w:rsidR="00260DE2" w:rsidRPr="00E14232" w:rsidRDefault="00260DE2" w:rsidP="00886E2B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60DE2" w:rsidRPr="00E14232" w:rsidTr="00886E2B">
        <w:tc>
          <w:tcPr>
            <w:tcW w:w="3865" w:type="dxa"/>
          </w:tcPr>
          <w:p w:rsidR="00260DE2" w:rsidRPr="00E14232" w:rsidRDefault="00260DE2" w:rsidP="00886E2B">
            <w:pPr>
              <w:pStyle w:val="Heading3"/>
              <w:spacing w:after="40"/>
              <w:outlineLvl w:val="2"/>
            </w:pPr>
            <w:r>
              <w:t>8 am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Pr="00E14232" w:rsidRDefault="00260DE2" w:rsidP="00886E2B">
            <w:pPr>
              <w:spacing w:after="40"/>
            </w:pPr>
            <w:r>
              <w:t>Breakfast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9 am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260DE2">
            <w:r>
              <w:t xml:space="preserve">Visit to </w:t>
            </w:r>
            <w:r>
              <w:t>National Art Center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1 pm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886E2B">
            <w:r>
              <w:t>Lunch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2 pm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E13331">
            <w:r>
              <w:t xml:space="preserve">Visit to </w:t>
            </w:r>
            <w:r w:rsidR="00E13331">
              <w:t>Miraikan Museums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5 pm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E13331">
            <w:r>
              <w:t xml:space="preserve">Visit to </w:t>
            </w:r>
            <w:r w:rsidR="00E13331">
              <w:t>Tokyo Skytree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8 pm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886E2B">
            <w:r>
              <w:t>Dinner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9 pm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60DE2" w:rsidRPr="00E14232" w:rsidTr="00886E2B">
        <w:tc>
          <w:tcPr>
            <w:tcW w:w="9350" w:type="dxa"/>
            <w:shd w:val="clear" w:color="auto" w:fill="D7E7F0" w:themeFill="accent1" w:themeFillTint="33"/>
          </w:tcPr>
          <w:p w:rsidR="00260DE2" w:rsidRPr="00E14232" w:rsidRDefault="00260DE2" w:rsidP="00886E2B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60DE2" w:rsidRPr="00E14232" w:rsidTr="00886E2B">
        <w:tc>
          <w:tcPr>
            <w:tcW w:w="3865" w:type="dxa"/>
          </w:tcPr>
          <w:p w:rsidR="00260DE2" w:rsidRPr="00E14232" w:rsidRDefault="00260DE2" w:rsidP="00886E2B">
            <w:pPr>
              <w:pStyle w:val="Heading3"/>
              <w:spacing w:after="40"/>
              <w:outlineLvl w:val="2"/>
            </w:pPr>
            <w:r>
              <w:t>8 am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Pr="00E14232" w:rsidRDefault="00260DE2" w:rsidP="00886E2B">
            <w:pPr>
              <w:spacing w:after="40"/>
            </w:pPr>
            <w:r>
              <w:t>Breakfast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9 am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E13331">
            <w:r>
              <w:t xml:space="preserve">Visit to </w:t>
            </w:r>
            <w:r w:rsidR="00E13331">
              <w:t>Meiji Shrine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12 pm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886E2B">
            <w:r>
              <w:t>Lunch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1 pm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E13331">
            <w:r>
              <w:t xml:space="preserve">Visit to </w:t>
            </w:r>
            <w:r w:rsidR="00E13331">
              <w:t>National Museum of Western Art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4 pm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E13331">
            <w:r>
              <w:t xml:space="preserve">Visit to </w:t>
            </w:r>
            <w:r w:rsidR="00E13331">
              <w:t>Tokyo National Museum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7 pm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E13331">
            <w:r>
              <w:t xml:space="preserve">Visit to </w:t>
            </w:r>
            <w:r w:rsidR="00E13331">
              <w:t>Ueno Park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9 pm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886E2B">
            <w:r>
              <w:t>Dinner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10 pm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60DE2" w:rsidRPr="00E14232" w:rsidTr="00886E2B">
        <w:tc>
          <w:tcPr>
            <w:tcW w:w="9350" w:type="dxa"/>
            <w:shd w:val="clear" w:color="auto" w:fill="D7E7F0" w:themeFill="accent1" w:themeFillTint="33"/>
          </w:tcPr>
          <w:p w:rsidR="00260DE2" w:rsidRPr="00E14232" w:rsidRDefault="00260DE2" w:rsidP="00886E2B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60DE2" w:rsidRPr="00E14232" w:rsidTr="00886E2B">
        <w:tc>
          <w:tcPr>
            <w:tcW w:w="3865" w:type="dxa"/>
          </w:tcPr>
          <w:p w:rsidR="00260DE2" w:rsidRPr="00E14232" w:rsidRDefault="00260DE2" w:rsidP="00886E2B">
            <w:pPr>
              <w:pStyle w:val="Heading3"/>
              <w:spacing w:after="40"/>
              <w:outlineLvl w:val="2"/>
            </w:pPr>
            <w:r>
              <w:t>8 am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Pr="00E14232" w:rsidRDefault="00260DE2" w:rsidP="00886E2B">
            <w:pPr>
              <w:spacing w:after="40"/>
            </w:pPr>
            <w:r>
              <w:t>Breakfast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9 am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E13331">
            <w:r>
              <w:t xml:space="preserve">Visit to </w:t>
            </w:r>
            <w:r w:rsidR="00E13331">
              <w:t>Senso-ji Temple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12 pm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886E2B">
            <w:r>
              <w:t>Lunch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1 pm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E13331">
            <w:r>
              <w:t xml:space="preserve">Visit to </w:t>
            </w:r>
            <w:r w:rsidR="00E13331">
              <w:t>The Imperial Palace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4 pm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E13331">
            <w:r>
              <w:t xml:space="preserve">Explore </w:t>
            </w:r>
            <w:r w:rsidR="00E13331">
              <w:t>Tokyo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8 pm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886E2B">
            <w:r>
              <w:t>Dinner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260DE2" w:rsidP="00886E2B">
            <w:pPr>
              <w:pStyle w:val="Heading3"/>
              <w:outlineLvl w:val="2"/>
            </w:pPr>
            <w:r>
              <w:t>9 pm (</w:t>
            </w:r>
            <w:r w:rsidR="00FC763C">
              <w:t>GMT +9</w:t>
            </w:r>
            <w:r>
              <w:t>)</w:t>
            </w:r>
          </w:p>
        </w:tc>
        <w:tc>
          <w:tcPr>
            <w:tcW w:w="5485" w:type="dxa"/>
          </w:tcPr>
          <w:p w:rsidR="00260DE2" w:rsidRDefault="00260DE2" w:rsidP="00886E2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60DE2" w:rsidRPr="00E14232" w:rsidTr="00886E2B">
        <w:tc>
          <w:tcPr>
            <w:tcW w:w="9350" w:type="dxa"/>
            <w:shd w:val="clear" w:color="auto" w:fill="D7E7F0" w:themeFill="accent1" w:themeFillTint="33"/>
          </w:tcPr>
          <w:p w:rsidR="00260DE2" w:rsidRPr="00E14232" w:rsidRDefault="00260DE2" w:rsidP="00886E2B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60DE2" w:rsidRPr="00E14232" w:rsidTr="00886E2B">
        <w:tc>
          <w:tcPr>
            <w:tcW w:w="3865" w:type="dxa"/>
          </w:tcPr>
          <w:p w:rsidR="00260DE2" w:rsidRPr="00E14232" w:rsidRDefault="00E13331" w:rsidP="00886E2B">
            <w:pPr>
              <w:pStyle w:val="Heading3"/>
              <w:spacing w:after="40"/>
              <w:outlineLvl w:val="2"/>
            </w:pPr>
            <w:r>
              <w:t>7</w:t>
            </w:r>
            <w:r w:rsidR="00260DE2">
              <w:t xml:space="preserve"> am (</w:t>
            </w:r>
            <w:r w:rsidR="00FC763C">
              <w:t>GMT +9</w:t>
            </w:r>
            <w:r w:rsidR="00260DE2">
              <w:t>)</w:t>
            </w:r>
          </w:p>
        </w:tc>
        <w:tc>
          <w:tcPr>
            <w:tcW w:w="5485" w:type="dxa"/>
          </w:tcPr>
          <w:p w:rsidR="00260DE2" w:rsidRPr="00E14232" w:rsidRDefault="00260DE2" w:rsidP="00886E2B">
            <w:pPr>
              <w:spacing w:after="40"/>
            </w:pPr>
            <w:r>
              <w:t>Breakfast</w:t>
            </w:r>
          </w:p>
        </w:tc>
      </w:tr>
      <w:tr w:rsidR="00260DE2" w:rsidRPr="00E14232" w:rsidTr="00886E2B">
        <w:tc>
          <w:tcPr>
            <w:tcW w:w="3865" w:type="dxa"/>
          </w:tcPr>
          <w:p w:rsidR="00260DE2" w:rsidRDefault="00E13331" w:rsidP="00886E2B">
            <w:pPr>
              <w:pStyle w:val="Heading3"/>
              <w:outlineLvl w:val="2"/>
            </w:pPr>
            <w:r>
              <w:t>9</w:t>
            </w:r>
            <w:r w:rsidR="00260DE2">
              <w:t xml:space="preserve"> am (</w:t>
            </w:r>
            <w:r w:rsidR="00FC763C">
              <w:t>GMT +9</w:t>
            </w:r>
            <w:r w:rsidR="00260DE2">
              <w:t>)</w:t>
            </w:r>
          </w:p>
        </w:tc>
        <w:tc>
          <w:tcPr>
            <w:tcW w:w="5485" w:type="dxa"/>
          </w:tcPr>
          <w:p w:rsidR="00260DE2" w:rsidRDefault="00E13331" w:rsidP="00886E2B">
            <w:r>
              <w:t xml:space="preserve">Tokyo </w:t>
            </w:r>
            <w:r w:rsidR="00260DE2">
              <w:t>to Karachi (by plane)</w:t>
            </w:r>
          </w:p>
        </w:tc>
      </w:tr>
    </w:tbl>
    <w:p w:rsidR="00260DE2" w:rsidRPr="00E14232" w:rsidRDefault="00260DE2" w:rsidP="00260DE2"/>
    <w:p w:rsidR="0030138E" w:rsidRPr="00E14232" w:rsidRDefault="0030138E" w:rsidP="0030138E">
      <w:bookmarkStart w:id="0" w:name="_GoBack"/>
      <w:bookmarkEnd w:id="0"/>
    </w:p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8A2" w:rsidRDefault="004568A2">
      <w:pPr>
        <w:spacing w:before="0" w:after="0"/>
      </w:pPr>
      <w:r>
        <w:separator/>
      </w:r>
    </w:p>
    <w:p w:rsidR="004568A2" w:rsidRDefault="004568A2"/>
  </w:endnote>
  <w:endnote w:type="continuationSeparator" w:id="0">
    <w:p w:rsidR="004568A2" w:rsidRDefault="004568A2">
      <w:pPr>
        <w:spacing w:before="0" w:after="0"/>
      </w:pPr>
      <w:r>
        <w:continuationSeparator/>
      </w:r>
    </w:p>
    <w:p w:rsidR="004568A2" w:rsidRDefault="004568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8A2" w:rsidRDefault="004568A2">
      <w:pPr>
        <w:spacing w:before="0" w:after="0"/>
      </w:pPr>
      <w:r>
        <w:separator/>
      </w:r>
    </w:p>
    <w:p w:rsidR="004568A2" w:rsidRDefault="004568A2"/>
  </w:footnote>
  <w:footnote w:type="continuationSeparator" w:id="0">
    <w:p w:rsidR="004568A2" w:rsidRDefault="004568A2">
      <w:pPr>
        <w:spacing w:before="0" w:after="0"/>
      </w:pPr>
      <w:r>
        <w:continuationSeparator/>
      </w:r>
    </w:p>
    <w:p w:rsidR="004568A2" w:rsidRDefault="004568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E2"/>
    <w:rsid w:val="00084A05"/>
    <w:rsid w:val="0012008C"/>
    <w:rsid w:val="00120CE2"/>
    <w:rsid w:val="00142775"/>
    <w:rsid w:val="00216F12"/>
    <w:rsid w:val="00260DE2"/>
    <w:rsid w:val="0030138E"/>
    <w:rsid w:val="00324FFD"/>
    <w:rsid w:val="003F69BF"/>
    <w:rsid w:val="0041246D"/>
    <w:rsid w:val="004568A2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3331"/>
    <w:rsid w:val="00E14232"/>
    <w:rsid w:val="00E234B7"/>
    <w:rsid w:val="00E86ED4"/>
    <w:rsid w:val="00EF0BFE"/>
    <w:rsid w:val="00F91A45"/>
    <w:rsid w:val="00FC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04039C"/>
  <w15:chartTrackingRefBased/>
  <w15:docId w15:val="{65B71247-912A-41F7-829E-973DCFC3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11A2A-D6BF-49F9-BDCC-AC88A762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3</cp:revision>
  <dcterms:created xsi:type="dcterms:W3CDTF">2021-08-03T08:07:00Z</dcterms:created>
  <dcterms:modified xsi:type="dcterms:W3CDTF">2021-08-03T08:24:00Z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