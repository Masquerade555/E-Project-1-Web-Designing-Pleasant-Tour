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994C5B" w:rsidP="008A6778">
            <w:r>
              <w:t>Rohtas Fort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F42FA" w:rsidP="008A6778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994C5B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994C5B" w:rsidP="008A6778">
            <w:pPr>
              <w:spacing w:after="40"/>
            </w:pPr>
            <w:r>
              <w:t>Karachi to Islamabad (by plane)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994C5B" w:rsidRDefault="00994C5B" w:rsidP="008A6778">
            <w:r>
              <w:t>Islamabad to Rohtas Fort (by vehicle)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994C5B" w:rsidRDefault="00994C5B" w:rsidP="008A6778">
            <w:r>
              <w:t>Lunch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994C5B" w:rsidRDefault="00994C5B" w:rsidP="008A6778">
            <w:r>
              <w:t>Explore the site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994C5B" w:rsidRDefault="00994C5B" w:rsidP="008A6778">
            <w:r>
              <w:t>Rohtas Fort to Islamabad (by vehicle)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>10 pm</w:t>
            </w:r>
          </w:p>
        </w:tc>
        <w:tc>
          <w:tcPr>
            <w:tcW w:w="5485" w:type="dxa"/>
          </w:tcPr>
          <w:p w:rsidR="00994C5B" w:rsidRDefault="00994C5B" w:rsidP="008A6778">
            <w:r>
              <w:t>Dinner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 xml:space="preserve">11 pm </w:t>
            </w:r>
          </w:p>
        </w:tc>
        <w:tc>
          <w:tcPr>
            <w:tcW w:w="5485" w:type="dxa"/>
          </w:tcPr>
          <w:p w:rsidR="00994C5B" w:rsidRDefault="00994C5B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994C5B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30138E" w:rsidRPr="00E14232" w:rsidRDefault="00994C5B" w:rsidP="008A6778">
            <w:pPr>
              <w:spacing w:after="40"/>
            </w:pPr>
            <w:r>
              <w:t>Breakfast</w:t>
            </w:r>
          </w:p>
        </w:tc>
      </w:tr>
      <w:tr w:rsidR="00994C5B" w:rsidRPr="00E14232" w:rsidTr="00E14232">
        <w:tc>
          <w:tcPr>
            <w:tcW w:w="3865" w:type="dxa"/>
          </w:tcPr>
          <w:p w:rsidR="00994C5B" w:rsidRDefault="00994C5B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994C5B" w:rsidRDefault="007F42FA" w:rsidP="008A6778">
            <w:r>
              <w:t>Explore Islamabad</w:t>
            </w:r>
          </w:p>
        </w:tc>
      </w:tr>
      <w:tr w:rsidR="007F42FA" w:rsidRPr="00E14232" w:rsidTr="00E14232">
        <w:tc>
          <w:tcPr>
            <w:tcW w:w="3865" w:type="dxa"/>
          </w:tcPr>
          <w:p w:rsidR="007F42FA" w:rsidRDefault="007F42FA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7F42FA" w:rsidRDefault="007F42FA" w:rsidP="008A6778">
            <w:r>
              <w:t>Islamabad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4C0" w:rsidRDefault="00BB64C0">
      <w:pPr>
        <w:spacing w:before="0" w:after="0"/>
      </w:pPr>
      <w:r>
        <w:separator/>
      </w:r>
    </w:p>
    <w:p w:rsidR="00BB64C0" w:rsidRDefault="00BB64C0"/>
  </w:endnote>
  <w:endnote w:type="continuationSeparator" w:id="0">
    <w:p w:rsidR="00BB64C0" w:rsidRDefault="00BB64C0">
      <w:pPr>
        <w:spacing w:before="0" w:after="0"/>
      </w:pPr>
      <w:r>
        <w:continuationSeparator/>
      </w:r>
    </w:p>
    <w:p w:rsidR="00BB64C0" w:rsidRDefault="00BB64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4C0" w:rsidRDefault="00BB64C0">
      <w:pPr>
        <w:spacing w:before="0" w:after="0"/>
      </w:pPr>
      <w:r>
        <w:separator/>
      </w:r>
    </w:p>
    <w:p w:rsidR="00BB64C0" w:rsidRDefault="00BB64C0"/>
  </w:footnote>
  <w:footnote w:type="continuationSeparator" w:id="0">
    <w:p w:rsidR="00BB64C0" w:rsidRDefault="00BB64C0">
      <w:pPr>
        <w:spacing w:before="0" w:after="0"/>
      </w:pPr>
      <w:r>
        <w:continuationSeparator/>
      </w:r>
    </w:p>
    <w:p w:rsidR="00BB64C0" w:rsidRDefault="00BB64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5B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F42FA"/>
    <w:rsid w:val="008124C9"/>
    <w:rsid w:val="008A6778"/>
    <w:rsid w:val="008B6FA1"/>
    <w:rsid w:val="00994C5B"/>
    <w:rsid w:val="009C3B6D"/>
    <w:rsid w:val="00A53424"/>
    <w:rsid w:val="00A54223"/>
    <w:rsid w:val="00A92CE9"/>
    <w:rsid w:val="00AC31E6"/>
    <w:rsid w:val="00BB64C0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4AF5D6"/>
  <w15:chartTrackingRefBased/>
  <w15:docId w15:val="{CE21F264-DCCE-4A71-869C-D636C713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5599-C096-4491-8B63-BD56C3F7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2021-08-02T17:08:00Z</dcterms:created>
  <dcterms:modified xsi:type="dcterms:W3CDTF">2021-08-02T17:23:00Z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