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3251D3" w:rsidP="008A6778">
            <w:r>
              <w:t>Singapore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</w:t>
            </w:r>
            <w:bookmarkStart w:id="0" w:name="_GoBack"/>
            <w:bookmarkEnd w:id="0"/>
            <w:r>
              <w:t>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3251D3" w:rsidP="008A6778">
            <w:r>
              <w:t>5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251D3" w:rsidRPr="00E14232" w:rsidTr="00B708B4">
        <w:tc>
          <w:tcPr>
            <w:tcW w:w="9350" w:type="dxa"/>
            <w:shd w:val="clear" w:color="auto" w:fill="D7E7F0" w:themeFill="accent1" w:themeFillTint="33"/>
          </w:tcPr>
          <w:p w:rsidR="003251D3" w:rsidRPr="00E14232" w:rsidRDefault="003251D3" w:rsidP="00B708B4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251D3" w:rsidRPr="00E14232" w:rsidTr="00B708B4">
        <w:tc>
          <w:tcPr>
            <w:tcW w:w="3865" w:type="dxa"/>
          </w:tcPr>
          <w:p w:rsidR="003251D3" w:rsidRPr="00E14232" w:rsidRDefault="00A513BF" w:rsidP="00B708B4">
            <w:pPr>
              <w:pStyle w:val="Heading3"/>
              <w:spacing w:after="40"/>
              <w:outlineLvl w:val="2"/>
            </w:pPr>
            <w:r>
              <w:t>7</w:t>
            </w:r>
            <w:r w:rsidR="003251D3">
              <w:t xml:space="preserve"> am</w:t>
            </w:r>
          </w:p>
        </w:tc>
        <w:tc>
          <w:tcPr>
            <w:tcW w:w="5485" w:type="dxa"/>
          </w:tcPr>
          <w:p w:rsidR="003251D3" w:rsidRPr="00E14232" w:rsidRDefault="003251D3" w:rsidP="003251D3">
            <w:pPr>
              <w:spacing w:after="40"/>
            </w:pPr>
            <w:r>
              <w:t xml:space="preserve">Karachi to </w:t>
            </w:r>
            <w:r>
              <w:t>Singapore</w:t>
            </w:r>
            <w:r>
              <w:t xml:space="preserve"> (by plane)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7 pm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B708B4">
            <w:r>
              <w:t>Dinner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8 pm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251D3" w:rsidRPr="00E14232" w:rsidTr="00B708B4">
        <w:tc>
          <w:tcPr>
            <w:tcW w:w="9350" w:type="dxa"/>
            <w:shd w:val="clear" w:color="auto" w:fill="D7E7F0" w:themeFill="accent1" w:themeFillTint="33"/>
          </w:tcPr>
          <w:p w:rsidR="003251D3" w:rsidRPr="00E14232" w:rsidRDefault="003251D3" w:rsidP="00B708B4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251D3" w:rsidRPr="00E14232" w:rsidTr="00B708B4">
        <w:tc>
          <w:tcPr>
            <w:tcW w:w="3865" w:type="dxa"/>
          </w:tcPr>
          <w:p w:rsidR="003251D3" w:rsidRPr="00E14232" w:rsidRDefault="003251D3" w:rsidP="00B708B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3251D3" w:rsidRPr="00E14232" w:rsidRDefault="003251D3" w:rsidP="00B708B4">
            <w:pPr>
              <w:spacing w:after="40"/>
            </w:pPr>
            <w:r>
              <w:t>Breakfast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9 am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A513BF">
            <w:r>
              <w:t xml:space="preserve">Visit to </w:t>
            </w:r>
            <w:r w:rsidR="00A513BF">
              <w:t>Sentosa Island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1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B708B4">
            <w:r>
              <w:t>Lunch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2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A513BF">
            <w:r>
              <w:t xml:space="preserve">Visit to </w:t>
            </w:r>
            <w:r w:rsidR="00A513BF">
              <w:t>Asian Cicilization Museum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5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A513BF">
            <w:r>
              <w:t xml:space="preserve">Visit to </w:t>
            </w:r>
            <w:r w:rsidR="00A513BF">
              <w:t>Merlion Park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8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B708B4">
            <w:r>
              <w:t>Dinner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9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251D3" w:rsidRPr="00E14232" w:rsidTr="00B708B4">
        <w:tc>
          <w:tcPr>
            <w:tcW w:w="9350" w:type="dxa"/>
            <w:shd w:val="clear" w:color="auto" w:fill="D7E7F0" w:themeFill="accent1" w:themeFillTint="33"/>
          </w:tcPr>
          <w:p w:rsidR="003251D3" w:rsidRPr="00E14232" w:rsidRDefault="003251D3" w:rsidP="00B708B4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251D3" w:rsidRPr="00E14232" w:rsidTr="00B708B4">
        <w:tc>
          <w:tcPr>
            <w:tcW w:w="3865" w:type="dxa"/>
          </w:tcPr>
          <w:p w:rsidR="003251D3" w:rsidRPr="00E14232" w:rsidRDefault="003251D3" w:rsidP="00B708B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3251D3" w:rsidRPr="00E14232" w:rsidRDefault="003251D3" w:rsidP="00B708B4">
            <w:pPr>
              <w:spacing w:after="40"/>
            </w:pPr>
            <w:r>
              <w:t>Breakfast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9 am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A513BF">
            <w:r>
              <w:t xml:space="preserve">Visit to </w:t>
            </w:r>
            <w:r w:rsidR="00A513BF">
              <w:t>The Maritime Experimental Museum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12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B708B4">
            <w:r>
              <w:t>Lunch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1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A513BF">
            <w:r>
              <w:t xml:space="preserve">Visit to </w:t>
            </w:r>
            <w:r w:rsidR="00A513BF">
              <w:t>Marina bay Sands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4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A513BF">
            <w:r>
              <w:t xml:space="preserve">Visit to </w:t>
            </w:r>
            <w:r w:rsidR="00A513BF">
              <w:t>Gardens by The Bay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7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A513BF">
            <w:r>
              <w:t xml:space="preserve">Visit to </w:t>
            </w:r>
            <w:r w:rsidR="00A513BF">
              <w:t>Singapore Zoo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9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B708B4">
            <w:r>
              <w:t>Dinner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10 pm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251D3" w:rsidRPr="00E14232" w:rsidTr="00B708B4">
        <w:tc>
          <w:tcPr>
            <w:tcW w:w="9350" w:type="dxa"/>
            <w:shd w:val="clear" w:color="auto" w:fill="D7E7F0" w:themeFill="accent1" w:themeFillTint="33"/>
          </w:tcPr>
          <w:p w:rsidR="003251D3" w:rsidRPr="00E14232" w:rsidRDefault="003251D3" w:rsidP="00B708B4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251D3" w:rsidRPr="00E14232" w:rsidTr="00B708B4">
        <w:tc>
          <w:tcPr>
            <w:tcW w:w="3865" w:type="dxa"/>
          </w:tcPr>
          <w:p w:rsidR="003251D3" w:rsidRPr="00E14232" w:rsidRDefault="003251D3" w:rsidP="00B708B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+8</w:t>
            </w:r>
            <w:r>
              <w:t>)</w:t>
            </w:r>
          </w:p>
        </w:tc>
        <w:tc>
          <w:tcPr>
            <w:tcW w:w="5485" w:type="dxa"/>
          </w:tcPr>
          <w:p w:rsidR="003251D3" w:rsidRPr="00E14232" w:rsidRDefault="003251D3" w:rsidP="00B708B4">
            <w:pPr>
              <w:spacing w:after="40"/>
            </w:pPr>
            <w:r>
              <w:t>Breakfast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 xml:space="preserve">9 am </w:t>
            </w:r>
            <w:r>
              <w:t>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A513BF">
            <w:r>
              <w:t xml:space="preserve">Visit to </w:t>
            </w:r>
            <w:r w:rsidR="00A513BF">
              <w:t>Singapore Flyer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12 pm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B708B4">
            <w:r>
              <w:t>Lunch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1 pm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A513BF">
            <w:r>
              <w:t xml:space="preserve">Visit to </w:t>
            </w:r>
            <w:r w:rsidR="00A513BF">
              <w:t>Clarke Quay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4 pm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3251D3">
            <w:r>
              <w:t xml:space="preserve">Explore </w:t>
            </w:r>
            <w:r>
              <w:t>Singapore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8 pm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B708B4">
            <w:r>
              <w:t>Dinner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9 pm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B708B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251D3" w:rsidRPr="00E14232" w:rsidTr="00B708B4">
        <w:tc>
          <w:tcPr>
            <w:tcW w:w="9350" w:type="dxa"/>
            <w:shd w:val="clear" w:color="auto" w:fill="D7E7F0" w:themeFill="accent1" w:themeFillTint="33"/>
          </w:tcPr>
          <w:p w:rsidR="003251D3" w:rsidRPr="00E14232" w:rsidRDefault="003251D3" w:rsidP="00B708B4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251D3" w:rsidRPr="00E14232" w:rsidTr="00B708B4">
        <w:tc>
          <w:tcPr>
            <w:tcW w:w="3865" w:type="dxa"/>
          </w:tcPr>
          <w:p w:rsidR="003251D3" w:rsidRPr="00E14232" w:rsidRDefault="003251D3" w:rsidP="00B708B4">
            <w:pPr>
              <w:pStyle w:val="Heading3"/>
              <w:spacing w:after="40"/>
              <w:outlineLvl w:val="2"/>
            </w:pPr>
            <w:r>
              <w:t>8 am (GMT +8</w:t>
            </w:r>
            <w:r>
              <w:t>)</w:t>
            </w:r>
          </w:p>
        </w:tc>
        <w:tc>
          <w:tcPr>
            <w:tcW w:w="5485" w:type="dxa"/>
          </w:tcPr>
          <w:p w:rsidR="003251D3" w:rsidRPr="00E14232" w:rsidRDefault="003251D3" w:rsidP="00B708B4">
            <w:pPr>
              <w:spacing w:after="40"/>
            </w:pPr>
            <w:r>
              <w:t>Breakfast</w:t>
            </w:r>
          </w:p>
        </w:tc>
      </w:tr>
      <w:tr w:rsidR="003251D3" w:rsidRPr="00E14232" w:rsidTr="00B708B4">
        <w:tc>
          <w:tcPr>
            <w:tcW w:w="3865" w:type="dxa"/>
          </w:tcPr>
          <w:p w:rsidR="003251D3" w:rsidRDefault="003251D3" w:rsidP="00B708B4">
            <w:pPr>
              <w:pStyle w:val="Heading3"/>
              <w:outlineLvl w:val="2"/>
            </w:pPr>
            <w:r>
              <w:t>10 am (GMT +8</w:t>
            </w:r>
            <w:r>
              <w:t>)</w:t>
            </w:r>
          </w:p>
        </w:tc>
        <w:tc>
          <w:tcPr>
            <w:tcW w:w="5485" w:type="dxa"/>
          </w:tcPr>
          <w:p w:rsidR="003251D3" w:rsidRDefault="003251D3" w:rsidP="00B708B4">
            <w:r>
              <w:t>Singapore</w:t>
            </w:r>
            <w:r>
              <w:t xml:space="preserve"> to Karachi (by plane)</w:t>
            </w:r>
          </w:p>
        </w:tc>
      </w:tr>
    </w:tbl>
    <w:p w:rsidR="003251D3" w:rsidRPr="00E14232" w:rsidRDefault="003251D3" w:rsidP="003251D3"/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175" w:rsidRDefault="00A55175">
      <w:pPr>
        <w:spacing w:before="0" w:after="0"/>
      </w:pPr>
      <w:r>
        <w:separator/>
      </w:r>
    </w:p>
    <w:p w:rsidR="00A55175" w:rsidRDefault="00A55175"/>
  </w:endnote>
  <w:endnote w:type="continuationSeparator" w:id="0">
    <w:p w:rsidR="00A55175" w:rsidRDefault="00A55175">
      <w:pPr>
        <w:spacing w:before="0" w:after="0"/>
      </w:pPr>
      <w:r>
        <w:continuationSeparator/>
      </w:r>
    </w:p>
    <w:p w:rsidR="00A55175" w:rsidRDefault="00A551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175" w:rsidRDefault="00A55175">
      <w:pPr>
        <w:spacing w:before="0" w:after="0"/>
      </w:pPr>
      <w:r>
        <w:separator/>
      </w:r>
    </w:p>
    <w:p w:rsidR="00A55175" w:rsidRDefault="00A55175"/>
  </w:footnote>
  <w:footnote w:type="continuationSeparator" w:id="0">
    <w:p w:rsidR="00A55175" w:rsidRDefault="00A55175">
      <w:pPr>
        <w:spacing w:before="0" w:after="0"/>
      </w:pPr>
      <w:r>
        <w:continuationSeparator/>
      </w:r>
    </w:p>
    <w:p w:rsidR="00A55175" w:rsidRDefault="00A551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D3"/>
    <w:rsid w:val="00084A05"/>
    <w:rsid w:val="0012008C"/>
    <w:rsid w:val="00142775"/>
    <w:rsid w:val="00216F12"/>
    <w:rsid w:val="0030138E"/>
    <w:rsid w:val="00324FFD"/>
    <w:rsid w:val="003251D3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13BF"/>
    <w:rsid w:val="00A53424"/>
    <w:rsid w:val="00A54223"/>
    <w:rsid w:val="00A55175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E556A4"/>
  <w15:chartTrackingRefBased/>
  <w15:docId w15:val="{367FAA23-C99E-46A4-899E-A7A87271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3251D3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251D3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0AF08-FFB9-4B20-AEF8-DD41635FC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25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2021-08-03T17:19:00Z</dcterms:created>
  <dcterms:modified xsi:type="dcterms:W3CDTF">2021-08-03T17:44:00Z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