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CB4508" w:rsidP="008A6778">
            <w:r>
              <w:t>Astola Island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00285" w:rsidP="008A6778">
            <w:r>
              <w:t>3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CB4508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8A6778" w:rsidRPr="00E14232" w:rsidRDefault="00CB4508" w:rsidP="008A6778">
            <w:pPr>
              <w:spacing w:after="40"/>
            </w:pPr>
            <w:r>
              <w:t xml:space="preserve">Karachi to </w:t>
            </w:r>
            <w:r w:rsidRPr="00CB4508">
              <w:t>Buzi Makola Wildlife Sanctuary</w:t>
            </w:r>
            <w:r>
              <w:t xml:space="preserve"> (by vehicle)</w:t>
            </w:r>
          </w:p>
        </w:tc>
      </w:tr>
      <w:tr w:rsidR="00CB4508" w:rsidRPr="00E14232" w:rsidTr="00E14232">
        <w:tc>
          <w:tcPr>
            <w:tcW w:w="3865" w:type="dxa"/>
          </w:tcPr>
          <w:p w:rsidR="00CB4508" w:rsidRDefault="00CB4508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CB4508" w:rsidRDefault="00CB4508" w:rsidP="008A6778">
            <w:r>
              <w:t>Lunch</w:t>
            </w:r>
          </w:p>
        </w:tc>
      </w:tr>
      <w:tr w:rsidR="00CB4508" w:rsidRPr="00E14232" w:rsidTr="00E14232">
        <w:tc>
          <w:tcPr>
            <w:tcW w:w="3865" w:type="dxa"/>
          </w:tcPr>
          <w:p w:rsidR="00CB4508" w:rsidRDefault="00CB4508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CB4508" w:rsidRDefault="00CB4508" w:rsidP="008A6778">
            <w:r w:rsidRPr="00CB4508">
              <w:t>Buzi Makola Wildlife Sanctuary</w:t>
            </w:r>
            <w:r>
              <w:t xml:space="preserve"> to Astola Island</w:t>
            </w:r>
            <w:r w:rsidR="00400285">
              <w:t xml:space="preserve"> (by boat)</w:t>
            </w:r>
          </w:p>
        </w:tc>
      </w:tr>
      <w:tr w:rsidR="00CB4508" w:rsidRPr="00E14232" w:rsidTr="00E14232">
        <w:tc>
          <w:tcPr>
            <w:tcW w:w="3865" w:type="dxa"/>
          </w:tcPr>
          <w:p w:rsidR="00CB4508" w:rsidRDefault="00CB4508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CB4508" w:rsidRDefault="00CB4508" w:rsidP="008A6778">
            <w:r>
              <w:t>Dinner</w:t>
            </w:r>
          </w:p>
        </w:tc>
      </w:tr>
      <w:tr w:rsidR="00CB4508" w:rsidRPr="00E14232" w:rsidTr="00E14232">
        <w:tc>
          <w:tcPr>
            <w:tcW w:w="3865" w:type="dxa"/>
          </w:tcPr>
          <w:p w:rsidR="00CB4508" w:rsidRDefault="00CB4508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CB4508" w:rsidRDefault="00CB4508" w:rsidP="008A6778">
            <w:r>
              <w:t>Rest in C</w:t>
            </w:r>
            <w:r w:rsidR="00400285">
              <w:t>amp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CB4508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0138E" w:rsidRPr="00E14232" w:rsidRDefault="00CB4508" w:rsidP="008A6778">
            <w:pPr>
              <w:spacing w:after="40"/>
            </w:pPr>
            <w:r>
              <w:t>Breakfast</w:t>
            </w:r>
          </w:p>
        </w:tc>
      </w:tr>
      <w:tr w:rsidR="00CB4508" w:rsidRPr="00E14232" w:rsidTr="00E14232">
        <w:tc>
          <w:tcPr>
            <w:tcW w:w="3865" w:type="dxa"/>
          </w:tcPr>
          <w:p w:rsidR="00CB4508" w:rsidRDefault="00CB4508" w:rsidP="008A6778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CB4508" w:rsidRDefault="00CB4508" w:rsidP="008A6778">
            <w:r>
              <w:t>Enjoy the site</w:t>
            </w:r>
          </w:p>
        </w:tc>
      </w:tr>
      <w:tr w:rsidR="00CB4508" w:rsidRPr="00E14232" w:rsidTr="00E14232">
        <w:tc>
          <w:tcPr>
            <w:tcW w:w="3865" w:type="dxa"/>
          </w:tcPr>
          <w:p w:rsidR="00CB4508" w:rsidRDefault="00400285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CB4508" w:rsidRDefault="00400285" w:rsidP="008A6778">
            <w:r>
              <w:t>Lunch</w:t>
            </w:r>
          </w:p>
        </w:tc>
      </w:tr>
      <w:tr w:rsidR="00400285" w:rsidRPr="00E14232" w:rsidTr="00E14232">
        <w:tc>
          <w:tcPr>
            <w:tcW w:w="3865" w:type="dxa"/>
          </w:tcPr>
          <w:p w:rsidR="00400285" w:rsidRDefault="00400285" w:rsidP="008A6778">
            <w:pPr>
              <w:pStyle w:val="Heading3"/>
              <w:outlineLvl w:val="2"/>
            </w:pPr>
            <w:r>
              <w:t>4 pm</w:t>
            </w:r>
          </w:p>
        </w:tc>
        <w:tc>
          <w:tcPr>
            <w:tcW w:w="5485" w:type="dxa"/>
          </w:tcPr>
          <w:p w:rsidR="00400285" w:rsidRDefault="00400285" w:rsidP="008A6778">
            <w:r>
              <w:t xml:space="preserve">Astola Island to </w:t>
            </w:r>
            <w:r w:rsidRPr="00400285">
              <w:t>Buzi Makola Wildlife Sanctuary</w:t>
            </w:r>
            <w:r>
              <w:t xml:space="preserve"> (by boat)</w:t>
            </w:r>
          </w:p>
        </w:tc>
      </w:tr>
      <w:tr w:rsidR="00400285" w:rsidRPr="00E14232" w:rsidTr="00E14232">
        <w:tc>
          <w:tcPr>
            <w:tcW w:w="3865" w:type="dxa"/>
          </w:tcPr>
          <w:p w:rsidR="00400285" w:rsidRDefault="00400285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400285" w:rsidRDefault="00400285" w:rsidP="008A6778">
            <w:r w:rsidRPr="00400285">
              <w:t>Buzi Makola Wildlife Sanctuary</w:t>
            </w:r>
            <w:r>
              <w:t xml:space="preserve"> to Ormara (by vehicle)</w:t>
            </w:r>
          </w:p>
        </w:tc>
      </w:tr>
      <w:tr w:rsidR="00400285" w:rsidRPr="00E14232" w:rsidTr="00E14232">
        <w:tc>
          <w:tcPr>
            <w:tcW w:w="3865" w:type="dxa"/>
          </w:tcPr>
          <w:p w:rsidR="00400285" w:rsidRDefault="00400285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400285" w:rsidRPr="00400285" w:rsidRDefault="00400285" w:rsidP="008A6778">
            <w:r>
              <w:t>Dinner</w:t>
            </w:r>
          </w:p>
        </w:tc>
      </w:tr>
      <w:tr w:rsidR="00400285" w:rsidRPr="00E14232" w:rsidTr="00E14232">
        <w:tc>
          <w:tcPr>
            <w:tcW w:w="3865" w:type="dxa"/>
          </w:tcPr>
          <w:p w:rsidR="00400285" w:rsidRDefault="00400285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400285" w:rsidRDefault="00400285" w:rsidP="008A6778">
            <w:r>
              <w:t>Rest in Camp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400285" w:rsidRPr="00E14232" w:rsidTr="00F8403E">
        <w:tc>
          <w:tcPr>
            <w:tcW w:w="9350" w:type="dxa"/>
            <w:shd w:val="clear" w:color="auto" w:fill="D7E7F0" w:themeFill="accent1" w:themeFillTint="33"/>
          </w:tcPr>
          <w:p w:rsidR="00400285" w:rsidRPr="00E14232" w:rsidRDefault="00400285" w:rsidP="00F8403E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400285" w:rsidRPr="00E14232" w:rsidTr="00E14232">
        <w:tc>
          <w:tcPr>
            <w:tcW w:w="3865" w:type="dxa"/>
          </w:tcPr>
          <w:p w:rsidR="00400285" w:rsidRDefault="00400285" w:rsidP="008A6778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400285" w:rsidRDefault="00400285" w:rsidP="008A6778">
            <w:r>
              <w:t>Breakfast</w:t>
            </w:r>
          </w:p>
        </w:tc>
      </w:tr>
      <w:tr w:rsidR="00400285" w:rsidRPr="00E14232" w:rsidTr="00E14232">
        <w:tc>
          <w:tcPr>
            <w:tcW w:w="3865" w:type="dxa"/>
          </w:tcPr>
          <w:p w:rsidR="00400285" w:rsidRDefault="00400285" w:rsidP="008A6778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400285" w:rsidRDefault="00400285" w:rsidP="008A6778">
            <w:r>
              <w:t>Ormara to Karachi (by vehicle)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F73" w:rsidRDefault="00536F73">
      <w:pPr>
        <w:spacing w:before="0" w:after="0"/>
      </w:pPr>
      <w:r>
        <w:separator/>
      </w:r>
    </w:p>
    <w:p w:rsidR="00536F73" w:rsidRDefault="00536F73"/>
  </w:endnote>
  <w:endnote w:type="continuationSeparator" w:id="0">
    <w:p w:rsidR="00536F73" w:rsidRDefault="00536F73">
      <w:pPr>
        <w:spacing w:before="0" w:after="0"/>
      </w:pPr>
      <w:r>
        <w:continuationSeparator/>
      </w:r>
    </w:p>
    <w:p w:rsidR="00536F73" w:rsidRDefault="00536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F73" w:rsidRDefault="00536F73">
      <w:pPr>
        <w:spacing w:before="0" w:after="0"/>
      </w:pPr>
      <w:r>
        <w:separator/>
      </w:r>
    </w:p>
    <w:p w:rsidR="00536F73" w:rsidRDefault="00536F73"/>
  </w:footnote>
  <w:footnote w:type="continuationSeparator" w:id="0">
    <w:p w:rsidR="00536F73" w:rsidRDefault="00536F73">
      <w:pPr>
        <w:spacing w:before="0" w:after="0"/>
      </w:pPr>
      <w:r>
        <w:continuationSeparator/>
      </w:r>
    </w:p>
    <w:p w:rsidR="00536F73" w:rsidRDefault="00536F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08"/>
    <w:rsid w:val="00084A05"/>
    <w:rsid w:val="0012008C"/>
    <w:rsid w:val="00142775"/>
    <w:rsid w:val="00216F12"/>
    <w:rsid w:val="0030138E"/>
    <w:rsid w:val="00324FFD"/>
    <w:rsid w:val="003F69BF"/>
    <w:rsid w:val="00400285"/>
    <w:rsid w:val="0041246D"/>
    <w:rsid w:val="005169A7"/>
    <w:rsid w:val="00536F73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B4508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B72655"/>
  <w15:chartTrackingRefBased/>
  <w15:docId w15:val="{C2BF232A-18E5-45D1-A729-551A0924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C4BD-C58F-4577-BC2C-9B6DD289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21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2021-08-01T09:46:00Z</dcterms:created>
  <dcterms:modified xsi:type="dcterms:W3CDTF">2021-08-01T10:07:00Z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