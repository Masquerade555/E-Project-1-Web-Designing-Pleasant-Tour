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210481" w:rsidP="008A6778">
            <w:r>
              <w:t>Ganish Village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210481" w:rsidP="008A6778">
            <w:r>
              <w:t>3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210481" w:rsidP="008A6778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8A6778" w:rsidRPr="00E14232" w:rsidRDefault="00210481" w:rsidP="008A6778">
            <w:pPr>
              <w:spacing w:after="40"/>
            </w:pPr>
            <w:r>
              <w:t>Karachi to Gilgit (by plane)</w:t>
            </w:r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210481" w:rsidRDefault="00210481" w:rsidP="008A6778">
            <w:r>
              <w:t>Lunch</w:t>
            </w:r>
            <w:bookmarkStart w:id="0" w:name="_GoBack"/>
            <w:bookmarkEnd w:id="0"/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210481" w:rsidRDefault="00210481" w:rsidP="008A6778">
            <w:r>
              <w:t>Gilgit to Ganish (by vehicle)</w:t>
            </w:r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210481">
            <w:pPr>
              <w:pStyle w:val="Heading3"/>
              <w:outlineLvl w:val="2"/>
            </w:pPr>
            <w:r>
              <w:t>5 pm</w:t>
            </w:r>
          </w:p>
        </w:tc>
        <w:tc>
          <w:tcPr>
            <w:tcW w:w="5485" w:type="dxa"/>
          </w:tcPr>
          <w:p w:rsidR="00210481" w:rsidRDefault="00210481" w:rsidP="008A6778">
            <w:r>
              <w:t>Explore Ganish</w:t>
            </w:r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210481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210481" w:rsidRDefault="00210481" w:rsidP="008A6778">
            <w:r>
              <w:t>Dinner</w:t>
            </w:r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210481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210481" w:rsidRDefault="00210481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210481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0138E" w:rsidRPr="00E14232" w:rsidRDefault="00210481" w:rsidP="008A6778">
            <w:pPr>
              <w:spacing w:after="40"/>
            </w:pPr>
            <w:r>
              <w:t>Breakfast</w:t>
            </w:r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210481">
            <w:pPr>
              <w:pStyle w:val="Heading3"/>
              <w:outlineLvl w:val="2"/>
            </w:pPr>
            <w:r>
              <w:t xml:space="preserve">8 am </w:t>
            </w:r>
          </w:p>
        </w:tc>
        <w:tc>
          <w:tcPr>
            <w:tcW w:w="5485" w:type="dxa"/>
          </w:tcPr>
          <w:p w:rsidR="00210481" w:rsidRDefault="00210481" w:rsidP="008A6778">
            <w:r>
              <w:t>Explore Ganish</w:t>
            </w:r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210481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210481" w:rsidRDefault="00210481" w:rsidP="008A6778">
            <w:r>
              <w:t>Lunch</w:t>
            </w:r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210481">
            <w:pPr>
              <w:pStyle w:val="Heading3"/>
              <w:outlineLvl w:val="2"/>
            </w:pPr>
            <w:r>
              <w:t>4 pm</w:t>
            </w:r>
          </w:p>
        </w:tc>
        <w:tc>
          <w:tcPr>
            <w:tcW w:w="5485" w:type="dxa"/>
          </w:tcPr>
          <w:p w:rsidR="00210481" w:rsidRDefault="00210481" w:rsidP="00210481">
            <w:r>
              <w:t>Ganish to Gilgit (by vehicle)</w:t>
            </w:r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210481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210481" w:rsidRDefault="00210481" w:rsidP="00210481">
            <w:r>
              <w:t>Dinner</w:t>
            </w:r>
          </w:p>
        </w:tc>
      </w:tr>
      <w:tr w:rsidR="00210481" w:rsidRPr="00E14232" w:rsidTr="00E14232">
        <w:tc>
          <w:tcPr>
            <w:tcW w:w="3865" w:type="dxa"/>
          </w:tcPr>
          <w:p w:rsidR="00210481" w:rsidRDefault="00210481" w:rsidP="00210481">
            <w:pPr>
              <w:pStyle w:val="Heading3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210481" w:rsidRDefault="00210481" w:rsidP="00210481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210481" w:rsidRPr="00E14232" w:rsidTr="008E7D71">
        <w:tc>
          <w:tcPr>
            <w:tcW w:w="9350" w:type="dxa"/>
            <w:shd w:val="clear" w:color="auto" w:fill="D7E7F0" w:themeFill="accent1" w:themeFillTint="33"/>
          </w:tcPr>
          <w:p w:rsidR="00210481" w:rsidRPr="00E14232" w:rsidRDefault="00210481" w:rsidP="008E7D71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210481" w:rsidRPr="00E14232" w:rsidTr="008E7D71">
        <w:tc>
          <w:tcPr>
            <w:tcW w:w="3865" w:type="dxa"/>
          </w:tcPr>
          <w:p w:rsidR="00210481" w:rsidRPr="00E14232" w:rsidRDefault="00210481" w:rsidP="008E7D71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210481" w:rsidRPr="00E14232" w:rsidRDefault="00210481" w:rsidP="008E7D71">
            <w:pPr>
              <w:spacing w:after="40"/>
            </w:pPr>
            <w:r>
              <w:t>Breakfast</w:t>
            </w:r>
          </w:p>
        </w:tc>
      </w:tr>
      <w:tr w:rsidR="00210481" w:rsidRPr="00E14232" w:rsidTr="008E7D71">
        <w:tc>
          <w:tcPr>
            <w:tcW w:w="3865" w:type="dxa"/>
          </w:tcPr>
          <w:p w:rsidR="00210481" w:rsidRDefault="00210481" w:rsidP="008E7D71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210481" w:rsidRDefault="00210481" w:rsidP="008E7D71">
            <w:r>
              <w:t>Gilgit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F65" w:rsidRDefault="00FA2F65">
      <w:pPr>
        <w:spacing w:before="0" w:after="0"/>
      </w:pPr>
      <w:r>
        <w:separator/>
      </w:r>
    </w:p>
    <w:p w:rsidR="00FA2F65" w:rsidRDefault="00FA2F65"/>
  </w:endnote>
  <w:endnote w:type="continuationSeparator" w:id="0">
    <w:p w:rsidR="00FA2F65" w:rsidRDefault="00FA2F65">
      <w:pPr>
        <w:spacing w:before="0" w:after="0"/>
      </w:pPr>
      <w:r>
        <w:continuationSeparator/>
      </w:r>
    </w:p>
    <w:p w:rsidR="00FA2F65" w:rsidRDefault="00FA2F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F65" w:rsidRDefault="00FA2F65">
      <w:pPr>
        <w:spacing w:before="0" w:after="0"/>
      </w:pPr>
      <w:r>
        <w:separator/>
      </w:r>
    </w:p>
    <w:p w:rsidR="00FA2F65" w:rsidRDefault="00FA2F65"/>
  </w:footnote>
  <w:footnote w:type="continuationSeparator" w:id="0">
    <w:p w:rsidR="00FA2F65" w:rsidRDefault="00FA2F65">
      <w:pPr>
        <w:spacing w:before="0" w:after="0"/>
      </w:pPr>
      <w:r>
        <w:continuationSeparator/>
      </w:r>
    </w:p>
    <w:p w:rsidR="00FA2F65" w:rsidRDefault="00FA2F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81"/>
    <w:rsid w:val="00084A05"/>
    <w:rsid w:val="0012008C"/>
    <w:rsid w:val="00142775"/>
    <w:rsid w:val="00210481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  <w:rsid w:val="00FA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2A0372"/>
  <w15:chartTrackingRefBased/>
  <w15:docId w15:val="{4BE55C5B-022A-4949-B435-5CD0971E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0653-F63D-44BC-A5FB-447EEC0F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2021-08-02T08:06:00Z</dcterms:created>
  <dcterms:modified xsi:type="dcterms:W3CDTF">2021-08-02T08:15:00Z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