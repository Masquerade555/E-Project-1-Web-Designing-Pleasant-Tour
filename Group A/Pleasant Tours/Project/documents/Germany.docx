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475E2" w:rsidP="008A6778">
            <w:r>
              <w:t>Germany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475E2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475E2" w:rsidRPr="00E14232" w:rsidTr="00B708B4">
        <w:tc>
          <w:tcPr>
            <w:tcW w:w="9350" w:type="dxa"/>
            <w:shd w:val="clear" w:color="auto" w:fill="D7E7F0" w:themeFill="accent1" w:themeFillTint="33"/>
          </w:tcPr>
          <w:p w:rsidR="00F475E2" w:rsidRPr="00E14232" w:rsidRDefault="00F475E2" w:rsidP="00B708B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475E2" w:rsidRPr="00E14232" w:rsidTr="00B708B4">
        <w:tc>
          <w:tcPr>
            <w:tcW w:w="3865" w:type="dxa"/>
          </w:tcPr>
          <w:p w:rsidR="00F475E2" w:rsidRPr="00E14232" w:rsidRDefault="00F475E2" w:rsidP="00B708B4">
            <w:pPr>
              <w:pStyle w:val="Heading3"/>
              <w:spacing w:after="40"/>
              <w:outlineLvl w:val="2"/>
            </w:pPr>
            <w:r>
              <w:t>6</w:t>
            </w:r>
            <w:r>
              <w:t xml:space="preserve"> am</w:t>
            </w:r>
          </w:p>
        </w:tc>
        <w:tc>
          <w:tcPr>
            <w:tcW w:w="5485" w:type="dxa"/>
          </w:tcPr>
          <w:p w:rsidR="00F475E2" w:rsidRPr="00E14232" w:rsidRDefault="00F475E2" w:rsidP="00F475E2">
            <w:pPr>
              <w:spacing w:after="40"/>
            </w:pPr>
            <w:r>
              <w:t xml:space="preserve">Karachi to </w:t>
            </w:r>
            <w:r>
              <w:t xml:space="preserve">Berlin </w:t>
            </w:r>
            <w:r>
              <w:t>(by plane)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7 pm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Dinner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8 pm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475E2" w:rsidRPr="00E14232" w:rsidTr="00B708B4">
        <w:tc>
          <w:tcPr>
            <w:tcW w:w="9350" w:type="dxa"/>
            <w:shd w:val="clear" w:color="auto" w:fill="D7E7F0" w:themeFill="accent1" w:themeFillTint="33"/>
          </w:tcPr>
          <w:p w:rsidR="00F475E2" w:rsidRPr="00E14232" w:rsidRDefault="00F475E2" w:rsidP="00B708B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475E2" w:rsidRPr="00E14232" w:rsidTr="00B708B4">
        <w:tc>
          <w:tcPr>
            <w:tcW w:w="3865" w:type="dxa"/>
          </w:tcPr>
          <w:p w:rsidR="00F475E2" w:rsidRPr="00E14232" w:rsidRDefault="00F475E2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Pr="00E14232" w:rsidRDefault="00F475E2" w:rsidP="00B708B4">
            <w:pPr>
              <w:spacing w:after="40"/>
            </w:pPr>
            <w:r>
              <w:t>Breakfast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9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Visit to </w:t>
            </w:r>
            <w:r>
              <w:t>The Rebuilt Reichstag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1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Lunch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2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Visit to </w:t>
            </w:r>
            <w:r>
              <w:t>The Brandenburg Gate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5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Visit to </w:t>
            </w:r>
            <w:r>
              <w:t>Berlin Wall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8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Dinner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9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475E2" w:rsidRPr="00E14232" w:rsidTr="00B708B4">
        <w:tc>
          <w:tcPr>
            <w:tcW w:w="9350" w:type="dxa"/>
            <w:shd w:val="clear" w:color="auto" w:fill="D7E7F0" w:themeFill="accent1" w:themeFillTint="33"/>
          </w:tcPr>
          <w:p w:rsidR="00F475E2" w:rsidRPr="00E14232" w:rsidRDefault="00F475E2" w:rsidP="00B708B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475E2" w:rsidRPr="00E14232" w:rsidTr="00B708B4">
        <w:tc>
          <w:tcPr>
            <w:tcW w:w="3865" w:type="dxa"/>
          </w:tcPr>
          <w:p w:rsidR="00F475E2" w:rsidRPr="00E14232" w:rsidRDefault="00F475E2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Pr="00E14232" w:rsidRDefault="00F475E2" w:rsidP="00B708B4">
            <w:pPr>
              <w:spacing w:after="40"/>
            </w:pPr>
            <w:r>
              <w:t>Breakfast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9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Visit to </w:t>
            </w:r>
            <w:r>
              <w:t>Museum Island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12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Lunch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1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Visit to </w:t>
            </w:r>
            <w:r>
              <w:t>German Historical Museum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4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Visit to </w:t>
            </w:r>
            <w:r>
              <w:t>Berlin`s Television Tower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7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Visit to </w:t>
            </w:r>
            <w:r>
              <w:t>Charlottenburg Palace &amp; Park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9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Dinner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10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475E2" w:rsidRPr="00E14232" w:rsidTr="00B708B4">
        <w:tc>
          <w:tcPr>
            <w:tcW w:w="9350" w:type="dxa"/>
            <w:shd w:val="clear" w:color="auto" w:fill="D7E7F0" w:themeFill="accent1" w:themeFillTint="33"/>
          </w:tcPr>
          <w:p w:rsidR="00F475E2" w:rsidRPr="00E14232" w:rsidRDefault="00F475E2" w:rsidP="00B708B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475E2" w:rsidRPr="00E14232" w:rsidTr="00B708B4">
        <w:tc>
          <w:tcPr>
            <w:tcW w:w="3865" w:type="dxa"/>
          </w:tcPr>
          <w:p w:rsidR="00F475E2" w:rsidRPr="00E14232" w:rsidRDefault="00F475E2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F475E2" w:rsidRPr="00E14232" w:rsidRDefault="00F475E2" w:rsidP="00B708B4">
            <w:pPr>
              <w:spacing w:after="40"/>
            </w:pPr>
            <w:r>
              <w:t>Breakfast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 xml:space="preserve">9 am </w:t>
            </w:r>
            <w:r>
              <w:t>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Visit to </w:t>
            </w:r>
            <w:r>
              <w:t>Jewish Museum Berlin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12 pm (GMT +</w:t>
            </w:r>
            <w:r>
              <w:t>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Lunch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1 pm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Visit to </w:t>
            </w:r>
            <w:r>
              <w:t>Berlin Cathedral Church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4 pm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F475E2">
            <w:r>
              <w:t xml:space="preserve">Explore </w:t>
            </w:r>
            <w:r>
              <w:t>Berlin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8 pm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Dinner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9 pm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475E2" w:rsidRPr="00E14232" w:rsidTr="00B708B4">
        <w:tc>
          <w:tcPr>
            <w:tcW w:w="9350" w:type="dxa"/>
            <w:shd w:val="clear" w:color="auto" w:fill="D7E7F0" w:themeFill="accent1" w:themeFillTint="33"/>
          </w:tcPr>
          <w:p w:rsidR="00F475E2" w:rsidRPr="00E14232" w:rsidRDefault="00F475E2" w:rsidP="00B708B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475E2" w:rsidRPr="00E14232" w:rsidTr="00B708B4">
        <w:tc>
          <w:tcPr>
            <w:tcW w:w="3865" w:type="dxa"/>
          </w:tcPr>
          <w:p w:rsidR="00F475E2" w:rsidRPr="00E14232" w:rsidRDefault="00F475E2" w:rsidP="00B708B4">
            <w:pPr>
              <w:pStyle w:val="Heading3"/>
              <w:spacing w:after="40"/>
              <w:outlineLvl w:val="2"/>
            </w:pPr>
            <w:r>
              <w:t>8 am (GMT +2</w:t>
            </w:r>
            <w:r>
              <w:t>)</w:t>
            </w:r>
          </w:p>
        </w:tc>
        <w:tc>
          <w:tcPr>
            <w:tcW w:w="5485" w:type="dxa"/>
          </w:tcPr>
          <w:p w:rsidR="00F475E2" w:rsidRPr="00E14232" w:rsidRDefault="00F475E2" w:rsidP="00B708B4">
            <w:pPr>
              <w:spacing w:after="40"/>
            </w:pPr>
            <w:r>
              <w:t>Breakfast</w:t>
            </w:r>
          </w:p>
        </w:tc>
      </w:tr>
      <w:tr w:rsidR="00F475E2" w:rsidRPr="00E14232" w:rsidTr="00B708B4">
        <w:tc>
          <w:tcPr>
            <w:tcW w:w="3865" w:type="dxa"/>
          </w:tcPr>
          <w:p w:rsidR="00F475E2" w:rsidRDefault="00F475E2" w:rsidP="00B708B4">
            <w:pPr>
              <w:pStyle w:val="Heading3"/>
              <w:outlineLvl w:val="2"/>
            </w:pPr>
            <w:r>
              <w:t>10 am (GMT +2</w:t>
            </w:r>
            <w:r>
              <w:t>)</w:t>
            </w:r>
          </w:p>
        </w:tc>
        <w:tc>
          <w:tcPr>
            <w:tcW w:w="5485" w:type="dxa"/>
          </w:tcPr>
          <w:p w:rsidR="00F475E2" w:rsidRDefault="00F475E2" w:rsidP="00B708B4">
            <w:r>
              <w:t>Berlin</w:t>
            </w:r>
            <w:r>
              <w:t xml:space="preserve"> to Karachi (by plane)</w:t>
            </w:r>
            <w:bookmarkStart w:id="0" w:name="_GoBack"/>
            <w:bookmarkEnd w:id="0"/>
          </w:p>
        </w:tc>
      </w:tr>
    </w:tbl>
    <w:p w:rsidR="00F475E2" w:rsidRPr="00E14232" w:rsidRDefault="00F475E2" w:rsidP="00F475E2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27F" w:rsidRDefault="00DF327F">
      <w:pPr>
        <w:spacing w:before="0" w:after="0"/>
      </w:pPr>
      <w:r>
        <w:separator/>
      </w:r>
    </w:p>
    <w:p w:rsidR="00DF327F" w:rsidRDefault="00DF327F"/>
  </w:endnote>
  <w:endnote w:type="continuationSeparator" w:id="0">
    <w:p w:rsidR="00DF327F" w:rsidRDefault="00DF327F">
      <w:pPr>
        <w:spacing w:before="0" w:after="0"/>
      </w:pPr>
      <w:r>
        <w:continuationSeparator/>
      </w:r>
    </w:p>
    <w:p w:rsidR="00DF327F" w:rsidRDefault="00DF32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27F" w:rsidRDefault="00DF327F">
      <w:pPr>
        <w:spacing w:before="0" w:after="0"/>
      </w:pPr>
      <w:r>
        <w:separator/>
      </w:r>
    </w:p>
    <w:p w:rsidR="00DF327F" w:rsidRDefault="00DF327F"/>
  </w:footnote>
  <w:footnote w:type="continuationSeparator" w:id="0">
    <w:p w:rsidR="00DF327F" w:rsidRDefault="00DF327F">
      <w:pPr>
        <w:spacing w:before="0" w:after="0"/>
      </w:pPr>
      <w:r>
        <w:continuationSeparator/>
      </w:r>
    </w:p>
    <w:p w:rsidR="00DF327F" w:rsidRDefault="00DF32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E2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DF327F"/>
    <w:rsid w:val="00E14232"/>
    <w:rsid w:val="00E234B7"/>
    <w:rsid w:val="00E86ED4"/>
    <w:rsid w:val="00EF0BFE"/>
    <w:rsid w:val="00F475E2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69176C"/>
  <w15:chartTrackingRefBased/>
  <w15:docId w15:val="{1295F4DC-CDE4-4E2D-8898-C4169120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F475E2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475E2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E1B45-1572-46D8-9EE3-49CF271A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2021-08-03T17:10:00Z</dcterms:created>
  <dcterms:modified xsi:type="dcterms:W3CDTF">2021-08-03T17:19:00Z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