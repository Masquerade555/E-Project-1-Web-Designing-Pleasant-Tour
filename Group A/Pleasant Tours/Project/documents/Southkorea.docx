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66D2F" w:rsidP="008A6778">
            <w:r>
              <w:t>South Korea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66D2F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66D2F" w:rsidRPr="00E14232" w:rsidTr="001B5CE4">
        <w:tc>
          <w:tcPr>
            <w:tcW w:w="9350" w:type="dxa"/>
            <w:shd w:val="clear" w:color="auto" w:fill="D7E7F0" w:themeFill="accent1" w:themeFillTint="33"/>
          </w:tcPr>
          <w:p w:rsidR="00666D2F" w:rsidRPr="00E14232" w:rsidRDefault="00666D2F" w:rsidP="001B5CE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66D2F" w:rsidRPr="00E14232" w:rsidTr="001B5CE4">
        <w:tc>
          <w:tcPr>
            <w:tcW w:w="3865" w:type="dxa"/>
          </w:tcPr>
          <w:p w:rsidR="00666D2F" w:rsidRPr="00E14232" w:rsidRDefault="00666D2F" w:rsidP="001B5CE4">
            <w:pPr>
              <w:pStyle w:val="Heading3"/>
              <w:spacing w:after="40"/>
              <w:outlineLvl w:val="2"/>
            </w:pPr>
            <w:r>
              <w:t>2</w:t>
            </w:r>
            <w:r>
              <w:t xml:space="preserve"> am</w:t>
            </w:r>
          </w:p>
        </w:tc>
        <w:tc>
          <w:tcPr>
            <w:tcW w:w="5485" w:type="dxa"/>
          </w:tcPr>
          <w:p w:rsidR="00666D2F" w:rsidRPr="00E14232" w:rsidRDefault="00666D2F" w:rsidP="00666D2F">
            <w:pPr>
              <w:spacing w:after="40"/>
            </w:pPr>
            <w:r>
              <w:t xml:space="preserve">Karachi to </w:t>
            </w:r>
            <w:r>
              <w:t>Seoul</w:t>
            </w:r>
            <w:r>
              <w:t xml:space="preserve"> (by plane)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7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Dinner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8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66D2F" w:rsidRPr="00E14232" w:rsidTr="001B5CE4">
        <w:tc>
          <w:tcPr>
            <w:tcW w:w="9350" w:type="dxa"/>
            <w:shd w:val="clear" w:color="auto" w:fill="D7E7F0" w:themeFill="accent1" w:themeFillTint="33"/>
          </w:tcPr>
          <w:p w:rsidR="00666D2F" w:rsidRPr="00E14232" w:rsidRDefault="00666D2F" w:rsidP="001B5CE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66D2F" w:rsidRPr="00E14232" w:rsidTr="001B5CE4">
        <w:tc>
          <w:tcPr>
            <w:tcW w:w="3865" w:type="dxa"/>
          </w:tcPr>
          <w:p w:rsidR="00666D2F" w:rsidRPr="00E14232" w:rsidRDefault="00666D2F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Pr="00E14232" w:rsidRDefault="00666D2F" w:rsidP="001B5CE4">
            <w:pPr>
              <w:spacing w:after="40"/>
            </w:pPr>
            <w:r>
              <w:t>Breakfast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9 am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National Museum of Korea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Lunch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2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Cheonggyecheon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5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Seoul Tower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8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Dinner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9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66D2F" w:rsidRPr="00E14232" w:rsidTr="001B5CE4">
        <w:tc>
          <w:tcPr>
            <w:tcW w:w="9350" w:type="dxa"/>
            <w:shd w:val="clear" w:color="auto" w:fill="D7E7F0" w:themeFill="accent1" w:themeFillTint="33"/>
          </w:tcPr>
          <w:p w:rsidR="00666D2F" w:rsidRPr="00E14232" w:rsidRDefault="00666D2F" w:rsidP="001B5CE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66D2F" w:rsidRPr="00E14232" w:rsidTr="001B5CE4">
        <w:tc>
          <w:tcPr>
            <w:tcW w:w="3865" w:type="dxa"/>
          </w:tcPr>
          <w:p w:rsidR="00666D2F" w:rsidRPr="00E14232" w:rsidRDefault="00666D2F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Pr="00E14232" w:rsidRDefault="00666D2F" w:rsidP="001B5CE4">
            <w:pPr>
              <w:spacing w:after="40"/>
            </w:pPr>
            <w:r>
              <w:t>Breakfast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9 am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Lotte World Tower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12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Lunch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Gyeongbokgung Palace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4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Seoul Museum of Art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7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Itaewon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9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Dinner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10 pm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66D2F" w:rsidRPr="00E14232" w:rsidTr="001B5CE4">
        <w:tc>
          <w:tcPr>
            <w:tcW w:w="9350" w:type="dxa"/>
            <w:shd w:val="clear" w:color="auto" w:fill="D7E7F0" w:themeFill="accent1" w:themeFillTint="33"/>
          </w:tcPr>
          <w:p w:rsidR="00666D2F" w:rsidRPr="00E14232" w:rsidRDefault="00666D2F" w:rsidP="001B5CE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66D2F" w:rsidRPr="00E14232" w:rsidTr="001B5CE4">
        <w:tc>
          <w:tcPr>
            <w:tcW w:w="3865" w:type="dxa"/>
          </w:tcPr>
          <w:p w:rsidR="00666D2F" w:rsidRPr="00E14232" w:rsidRDefault="00666D2F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+9</w:t>
            </w:r>
            <w:r>
              <w:t>)</w:t>
            </w:r>
          </w:p>
        </w:tc>
        <w:tc>
          <w:tcPr>
            <w:tcW w:w="5485" w:type="dxa"/>
          </w:tcPr>
          <w:p w:rsidR="00666D2F" w:rsidRPr="00E14232" w:rsidRDefault="00666D2F" w:rsidP="001B5CE4">
            <w:pPr>
              <w:spacing w:after="40"/>
            </w:pPr>
            <w:r>
              <w:t>Breakfast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 xml:space="preserve">9 am </w:t>
            </w:r>
            <w:r>
              <w:t>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Bukhansa National Park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12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Lunch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Visit to </w:t>
            </w:r>
            <w:r>
              <w:t>Bongeunsa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4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666D2F">
            <w:r>
              <w:t xml:space="preserve">Explore </w:t>
            </w:r>
            <w:r>
              <w:t>Seoul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8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Dinner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9 pm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66D2F" w:rsidRPr="00E14232" w:rsidTr="001B5CE4">
        <w:tc>
          <w:tcPr>
            <w:tcW w:w="9350" w:type="dxa"/>
            <w:shd w:val="clear" w:color="auto" w:fill="D7E7F0" w:themeFill="accent1" w:themeFillTint="33"/>
          </w:tcPr>
          <w:p w:rsidR="00666D2F" w:rsidRPr="00E14232" w:rsidRDefault="00666D2F" w:rsidP="001B5CE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66D2F" w:rsidRPr="00E14232" w:rsidTr="001B5CE4">
        <w:tc>
          <w:tcPr>
            <w:tcW w:w="3865" w:type="dxa"/>
          </w:tcPr>
          <w:p w:rsidR="00666D2F" w:rsidRPr="00E14232" w:rsidRDefault="00666D2F" w:rsidP="001B5CE4">
            <w:pPr>
              <w:pStyle w:val="Heading3"/>
              <w:spacing w:after="40"/>
              <w:outlineLvl w:val="2"/>
            </w:pPr>
            <w:r>
              <w:t>8 am (GMT +9</w:t>
            </w:r>
            <w:r>
              <w:t>)</w:t>
            </w:r>
          </w:p>
        </w:tc>
        <w:tc>
          <w:tcPr>
            <w:tcW w:w="5485" w:type="dxa"/>
          </w:tcPr>
          <w:p w:rsidR="00666D2F" w:rsidRPr="00E14232" w:rsidRDefault="00666D2F" w:rsidP="001B5CE4">
            <w:pPr>
              <w:spacing w:after="40"/>
            </w:pPr>
            <w:r>
              <w:t>Breakfast</w:t>
            </w:r>
          </w:p>
        </w:tc>
      </w:tr>
      <w:tr w:rsidR="00666D2F" w:rsidRPr="00E14232" w:rsidTr="001B5CE4">
        <w:tc>
          <w:tcPr>
            <w:tcW w:w="3865" w:type="dxa"/>
          </w:tcPr>
          <w:p w:rsidR="00666D2F" w:rsidRDefault="00666D2F" w:rsidP="001B5CE4">
            <w:pPr>
              <w:pStyle w:val="Heading3"/>
              <w:outlineLvl w:val="2"/>
            </w:pPr>
            <w:r>
              <w:t>10 am (GMT +9</w:t>
            </w:r>
            <w:r>
              <w:t>)</w:t>
            </w:r>
          </w:p>
        </w:tc>
        <w:tc>
          <w:tcPr>
            <w:tcW w:w="5485" w:type="dxa"/>
          </w:tcPr>
          <w:p w:rsidR="00666D2F" w:rsidRDefault="00666D2F" w:rsidP="001B5CE4">
            <w:r>
              <w:t>Seoul</w:t>
            </w:r>
            <w:r>
              <w:t xml:space="preserve"> to Karachi (by plane)</w:t>
            </w:r>
          </w:p>
        </w:tc>
      </w:tr>
    </w:tbl>
    <w:p w:rsidR="00666D2F" w:rsidRPr="00E14232" w:rsidRDefault="00666D2F" w:rsidP="00666D2F"/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D92" w:rsidRDefault="00737D92">
      <w:pPr>
        <w:spacing w:before="0" w:after="0"/>
      </w:pPr>
      <w:r>
        <w:separator/>
      </w:r>
    </w:p>
    <w:p w:rsidR="00737D92" w:rsidRDefault="00737D92"/>
  </w:endnote>
  <w:endnote w:type="continuationSeparator" w:id="0">
    <w:p w:rsidR="00737D92" w:rsidRDefault="00737D92">
      <w:pPr>
        <w:spacing w:before="0" w:after="0"/>
      </w:pPr>
      <w:r>
        <w:continuationSeparator/>
      </w:r>
    </w:p>
    <w:p w:rsidR="00737D92" w:rsidRDefault="00737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D92" w:rsidRDefault="00737D92">
      <w:pPr>
        <w:spacing w:before="0" w:after="0"/>
      </w:pPr>
      <w:r>
        <w:separator/>
      </w:r>
    </w:p>
    <w:p w:rsidR="00737D92" w:rsidRDefault="00737D92"/>
  </w:footnote>
  <w:footnote w:type="continuationSeparator" w:id="0">
    <w:p w:rsidR="00737D92" w:rsidRDefault="00737D92">
      <w:pPr>
        <w:spacing w:before="0" w:after="0"/>
      </w:pPr>
      <w:r>
        <w:continuationSeparator/>
      </w:r>
    </w:p>
    <w:p w:rsidR="00737D92" w:rsidRDefault="00737D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2F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66D2F"/>
    <w:rsid w:val="006D3275"/>
    <w:rsid w:val="00737D92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5362"/>
  <w15:chartTrackingRefBased/>
  <w15:docId w15:val="{24B31BFF-32A1-4B48-95A0-A3D145C2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666D2F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66D2F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FE5F-E4F7-491B-B07E-04D603B8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2021-08-04T07:11:00Z</dcterms:created>
  <dcterms:modified xsi:type="dcterms:W3CDTF">2021-08-04T07:18:00Z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