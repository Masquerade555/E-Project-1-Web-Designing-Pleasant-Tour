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E702E" w:rsidP="008A6778">
            <w:r>
              <w:t>Sonmiani Beach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E702E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FE702E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8A6778" w:rsidRPr="00E14232" w:rsidRDefault="00FE702E" w:rsidP="008A6778">
            <w:pPr>
              <w:spacing w:after="40"/>
            </w:pPr>
            <w:r>
              <w:t>Karachi to Sonmiani Beach (by vehicle)</w:t>
            </w:r>
          </w:p>
        </w:tc>
      </w:tr>
      <w:tr w:rsidR="00FE702E" w:rsidRPr="00E14232" w:rsidTr="00E14232">
        <w:tc>
          <w:tcPr>
            <w:tcW w:w="3865" w:type="dxa"/>
          </w:tcPr>
          <w:p w:rsidR="00FE702E" w:rsidRDefault="00FE702E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FE702E" w:rsidRDefault="00FE702E" w:rsidP="008A6778">
            <w:r>
              <w:t>Explore the site</w:t>
            </w:r>
          </w:p>
        </w:tc>
      </w:tr>
      <w:tr w:rsidR="00FE702E" w:rsidRPr="00E14232" w:rsidTr="00E14232">
        <w:tc>
          <w:tcPr>
            <w:tcW w:w="3865" w:type="dxa"/>
          </w:tcPr>
          <w:p w:rsidR="00FE702E" w:rsidRDefault="00FE702E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FE702E" w:rsidRDefault="00FE702E" w:rsidP="008A6778">
            <w:r>
              <w:t>Lunch</w:t>
            </w:r>
          </w:p>
        </w:tc>
      </w:tr>
      <w:tr w:rsidR="00FE702E" w:rsidRPr="00E14232" w:rsidTr="00E14232">
        <w:tc>
          <w:tcPr>
            <w:tcW w:w="3865" w:type="dxa"/>
          </w:tcPr>
          <w:p w:rsidR="00FE702E" w:rsidRDefault="00FE702E" w:rsidP="008A6778">
            <w:pPr>
              <w:pStyle w:val="Heading3"/>
              <w:outlineLvl w:val="2"/>
            </w:pPr>
            <w:r>
              <w:t xml:space="preserve">1 pm </w:t>
            </w:r>
          </w:p>
        </w:tc>
        <w:tc>
          <w:tcPr>
            <w:tcW w:w="5485" w:type="dxa"/>
          </w:tcPr>
          <w:p w:rsidR="00FE702E" w:rsidRDefault="00FE702E" w:rsidP="008A6778">
            <w:r>
              <w:t>Explore the site</w:t>
            </w:r>
          </w:p>
        </w:tc>
      </w:tr>
      <w:tr w:rsidR="00FE702E" w:rsidRPr="00E14232" w:rsidTr="00E14232">
        <w:tc>
          <w:tcPr>
            <w:tcW w:w="3865" w:type="dxa"/>
          </w:tcPr>
          <w:p w:rsidR="00FE702E" w:rsidRDefault="00FE702E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FE702E" w:rsidRDefault="00FE702E" w:rsidP="008A6778">
            <w:r>
              <w:t>Sonmiani Beach to Karachi (by vehicle)</w:t>
            </w:r>
          </w:p>
        </w:tc>
      </w:tr>
      <w:tr w:rsidR="00FE702E" w:rsidRPr="00E14232" w:rsidTr="00E14232">
        <w:tc>
          <w:tcPr>
            <w:tcW w:w="3865" w:type="dxa"/>
          </w:tcPr>
          <w:p w:rsidR="00FE702E" w:rsidRDefault="00FE702E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FE702E" w:rsidRDefault="00FE702E" w:rsidP="008A6778">
            <w:r>
              <w:t>Dinner</w:t>
            </w:r>
          </w:p>
        </w:tc>
      </w:tr>
    </w:tbl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789" w:rsidRDefault="00CC7789">
      <w:pPr>
        <w:spacing w:before="0" w:after="0"/>
      </w:pPr>
      <w:r>
        <w:separator/>
      </w:r>
    </w:p>
    <w:p w:rsidR="00CC7789" w:rsidRDefault="00CC7789"/>
  </w:endnote>
  <w:endnote w:type="continuationSeparator" w:id="0">
    <w:p w:rsidR="00CC7789" w:rsidRDefault="00CC7789">
      <w:pPr>
        <w:spacing w:before="0" w:after="0"/>
      </w:pPr>
      <w:r>
        <w:continuationSeparator/>
      </w:r>
    </w:p>
    <w:p w:rsidR="00CC7789" w:rsidRDefault="00CC7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789" w:rsidRDefault="00CC7789">
      <w:pPr>
        <w:spacing w:before="0" w:after="0"/>
      </w:pPr>
      <w:r>
        <w:separator/>
      </w:r>
    </w:p>
    <w:p w:rsidR="00CC7789" w:rsidRDefault="00CC7789"/>
  </w:footnote>
  <w:footnote w:type="continuationSeparator" w:id="0">
    <w:p w:rsidR="00CC7789" w:rsidRDefault="00CC7789">
      <w:pPr>
        <w:spacing w:before="0" w:after="0"/>
      </w:pPr>
      <w:r>
        <w:continuationSeparator/>
      </w:r>
    </w:p>
    <w:p w:rsidR="00CC7789" w:rsidRDefault="00CC77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2E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C7789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C3AF38"/>
  <w15:chartTrackingRefBased/>
  <w15:docId w15:val="{6D9331FD-CB11-4757-A93E-1CC27BE9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6EBF-4693-4448-BAF6-283E7A85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2021-08-03T07:06:00Z</dcterms:created>
  <dcterms:modified xsi:type="dcterms:W3CDTF">2021-08-03T07:10:00Z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