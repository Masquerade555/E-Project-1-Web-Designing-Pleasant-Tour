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B5F1C" w:rsidP="008A6778">
            <w:r>
              <w:t>Jiwani Bay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B5F1C" w:rsidP="008A6778">
            <w:r>
              <w:t>3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FB5F1C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8A6778" w:rsidRPr="00E14232" w:rsidRDefault="00FB5F1C" w:rsidP="008A6778">
            <w:pPr>
              <w:spacing w:after="40"/>
            </w:pPr>
            <w:r>
              <w:t>Karachi to Jiwani Bay (by vehicle)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FB5F1C" w:rsidRDefault="00FB5F1C" w:rsidP="008A6778">
            <w:r>
              <w:t>Lunch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FB5F1C" w:rsidRDefault="00FB5F1C" w:rsidP="008A6778">
            <w:r>
              <w:t>Explore the site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B5F1C" w:rsidRDefault="00FB5F1C" w:rsidP="008A6778">
            <w:r>
              <w:t>Dinner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FB5F1C" w:rsidRDefault="00FB5F1C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FB5F1C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FB5F1C" w:rsidP="008A6778">
            <w:pPr>
              <w:spacing w:after="40"/>
            </w:pPr>
            <w:r>
              <w:t>Breakfast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FB5F1C" w:rsidRDefault="00FB5F1C" w:rsidP="008A6778">
            <w:r>
              <w:t>Explore the site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12 am</w:t>
            </w:r>
          </w:p>
        </w:tc>
        <w:tc>
          <w:tcPr>
            <w:tcW w:w="5485" w:type="dxa"/>
          </w:tcPr>
          <w:p w:rsidR="00FB5F1C" w:rsidRDefault="00FB5F1C" w:rsidP="008A6778">
            <w:r>
              <w:t>Jiwani Bay to Gwader (by vehicle)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FB5F1C" w:rsidRDefault="00FB5F1C" w:rsidP="008A6778">
            <w:r>
              <w:t>Lunch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FB5F1C" w:rsidRDefault="00FB5F1C" w:rsidP="008A6778">
            <w:r>
              <w:t>Explore Gwader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FB5F1C" w:rsidRDefault="00FB5F1C" w:rsidP="008A6778">
            <w:r>
              <w:t>Dinner</w:t>
            </w:r>
          </w:p>
        </w:tc>
      </w:tr>
      <w:tr w:rsidR="00FB5F1C" w:rsidRPr="00E14232" w:rsidTr="00E14232">
        <w:tc>
          <w:tcPr>
            <w:tcW w:w="3865" w:type="dxa"/>
          </w:tcPr>
          <w:p w:rsidR="00FB5F1C" w:rsidRDefault="00FB5F1C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B5F1C" w:rsidRDefault="00FB5F1C" w:rsidP="008A6778">
            <w:r>
              <w:t>Gwader to Karachi (by vehicle)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B5F1C" w:rsidRPr="00E14232" w:rsidTr="00886E2B">
        <w:tc>
          <w:tcPr>
            <w:tcW w:w="9350" w:type="dxa"/>
            <w:shd w:val="clear" w:color="auto" w:fill="D7E7F0" w:themeFill="accent1" w:themeFillTint="33"/>
          </w:tcPr>
          <w:p w:rsidR="00FB5F1C" w:rsidRPr="00E14232" w:rsidRDefault="00FB5F1C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FB5F1C" w:rsidTr="00886E2B">
        <w:tc>
          <w:tcPr>
            <w:tcW w:w="3865" w:type="dxa"/>
          </w:tcPr>
          <w:p w:rsidR="00FB5F1C" w:rsidRDefault="00FB5F1C" w:rsidP="00886E2B">
            <w:pPr>
              <w:pStyle w:val="Heading3"/>
              <w:outlineLvl w:val="2"/>
            </w:pPr>
            <w:r>
              <w:t>5 a</w:t>
            </w:r>
            <w:r>
              <w:t>m</w:t>
            </w:r>
          </w:p>
        </w:tc>
        <w:tc>
          <w:tcPr>
            <w:tcW w:w="5485" w:type="dxa"/>
          </w:tcPr>
          <w:p w:rsidR="00FB5F1C" w:rsidRDefault="00FB5F1C" w:rsidP="00886E2B">
            <w:r>
              <w:t>Breakfast</w:t>
            </w:r>
          </w:p>
        </w:tc>
      </w:tr>
    </w:tbl>
    <w:p w:rsidR="00FB5F1C" w:rsidRPr="00E14232" w:rsidRDefault="00FB5F1C" w:rsidP="0030138E"/>
    <w:sectPr w:rsidR="00FB5F1C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96F" w:rsidRDefault="0070396F">
      <w:pPr>
        <w:spacing w:before="0" w:after="0"/>
      </w:pPr>
      <w:r>
        <w:separator/>
      </w:r>
    </w:p>
    <w:p w:rsidR="0070396F" w:rsidRDefault="0070396F"/>
  </w:endnote>
  <w:endnote w:type="continuationSeparator" w:id="0">
    <w:p w:rsidR="0070396F" w:rsidRDefault="0070396F">
      <w:pPr>
        <w:spacing w:before="0" w:after="0"/>
      </w:pPr>
      <w:r>
        <w:continuationSeparator/>
      </w:r>
    </w:p>
    <w:p w:rsidR="0070396F" w:rsidRDefault="00703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96F" w:rsidRDefault="0070396F">
      <w:pPr>
        <w:spacing w:before="0" w:after="0"/>
      </w:pPr>
      <w:r>
        <w:separator/>
      </w:r>
    </w:p>
    <w:p w:rsidR="0070396F" w:rsidRDefault="0070396F"/>
  </w:footnote>
  <w:footnote w:type="continuationSeparator" w:id="0">
    <w:p w:rsidR="0070396F" w:rsidRDefault="0070396F">
      <w:pPr>
        <w:spacing w:before="0" w:after="0"/>
      </w:pPr>
      <w:r>
        <w:continuationSeparator/>
      </w:r>
    </w:p>
    <w:p w:rsidR="0070396F" w:rsidRDefault="007039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1C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0396F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  <w:rsid w:val="00F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FEEEC3"/>
  <w15:chartTrackingRefBased/>
  <w15:docId w15:val="{FD9D3EA1-20C3-4342-9045-BB2FDBDF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E65BE-5BA3-4C10-9F8D-F98FB077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2021-08-03T06:27:00Z</dcterms:created>
  <dcterms:modified xsi:type="dcterms:W3CDTF">2021-08-03T06:38:00Z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